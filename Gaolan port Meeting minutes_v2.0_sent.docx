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AC140" w14:textId="77777777" w:rsidR="00AF13E1" w:rsidRDefault="00AF13E1" w:rsidP="00865645">
      <w:pPr>
        <w:pStyle w:val="Bodyboldklein"/>
        <w:jc w:val="both"/>
      </w:pPr>
      <w:r>
        <w:fldChar w:fldCharType="begin"/>
      </w:r>
      <w:r>
        <w:instrText xml:space="preserve"> IF </w:instrText>
      </w:r>
      <w:r w:rsidR="006A4D13">
        <w:fldChar w:fldCharType="begin"/>
      </w:r>
      <w:r w:rsidR="006A4D13">
        <w:instrText xml:space="preserve"> DOCPROPERTY "Language" </w:instrText>
      </w:r>
      <w:r w:rsidR="006A4D13">
        <w:fldChar w:fldCharType="separate"/>
      </w:r>
      <w:r w:rsidR="00FA6AC2">
        <w:instrText>2057</w:instrText>
      </w:r>
      <w:r w:rsidR="006A4D13">
        <w:fldChar w:fldCharType="end"/>
      </w:r>
      <w:r>
        <w:instrText xml:space="preserve"> = 1043 "Aan" "To"</w:instrText>
      </w:r>
      <w:r>
        <w:fldChar w:fldCharType="separate"/>
      </w:r>
      <w:r w:rsidR="00FA6AC2">
        <w:rPr>
          <w:noProof/>
        </w:rPr>
        <w:t>To</w:t>
      </w:r>
      <w:r>
        <w:fldChar w:fldCharType="end"/>
      </w:r>
    </w:p>
    <w:p w14:paraId="3C648732" w14:textId="14FE3113" w:rsidR="00AF13E1" w:rsidRDefault="00FA6AC2" w:rsidP="00865645">
      <w:pPr>
        <w:pStyle w:val="Body"/>
        <w:jc w:val="both"/>
      </w:pPr>
      <w:bookmarkStart w:id="0" w:name="Aan"/>
      <w:r>
        <w:t>Gaolan Port</w:t>
      </w:r>
      <w:bookmarkEnd w:id="0"/>
    </w:p>
    <w:p w14:paraId="77A365EC" w14:textId="77777777" w:rsidR="00AF13E1" w:rsidRDefault="00AF13E1" w:rsidP="00865645">
      <w:pPr>
        <w:pStyle w:val="Body"/>
        <w:jc w:val="both"/>
      </w:pPr>
    </w:p>
    <w:p w14:paraId="528A09FE" w14:textId="77777777" w:rsidR="00AF13E1" w:rsidRDefault="00AF13E1" w:rsidP="00865645">
      <w:pPr>
        <w:pStyle w:val="Bodyboldklein"/>
        <w:jc w:val="both"/>
      </w:pPr>
      <w:r>
        <w:fldChar w:fldCharType="begin"/>
      </w:r>
      <w:r>
        <w:instrText xml:space="preserve"> IF </w:instrText>
      </w:r>
      <w:r w:rsidR="006A4D13">
        <w:fldChar w:fldCharType="begin"/>
      </w:r>
      <w:r w:rsidR="006A4D13">
        <w:instrText xml:space="preserve"> DOCPROPERTY "Language" </w:instrText>
      </w:r>
      <w:r w:rsidR="006A4D13">
        <w:fldChar w:fldCharType="separate"/>
      </w:r>
      <w:r w:rsidR="00FA6AC2">
        <w:instrText>2057</w:instrText>
      </w:r>
      <w:r w:rsidR="006A4D13">
        <w:fldChar w:fldCharType="end"/>
      </w:r>
      <w:r>
        <w:instrText xml:space="preserve"> = 1043 "Van" "From"</w:instrText>
      </w:r>
      <w:r>
        <w:fldChar w:fldCharType="separate"/>
      </w:r>
      <w:r w:rsidR="00FA6AC2">
        <w:rPr>
          <w:noProof/>
        </w:rPr>
        <w:t>From</w:t>
      </w:r>
      <w:r>
        <w:fldChar w:fldCharType="end"/>
      </w:r>
    </w:p>
    <w:p w14:paraId="14AE2779" w14:textId="77777777" w:rsidR="00AF13E1" w:rsidRDefault="00FA6AC2" w:rsidP="00865645">
      <w:pPr>
        <w:pStyle w:val="Body"/>
        <w:jc w:val="both"/>
      </w:pPr>
      <w:r>
        <w:t xml:space="preserve">Han Zhou </w:t>
      </w:r>
    </w:p>
    <w:p w14:paraId="782D0A65" w14:textId="77777777" w:rsidR="00FA6AC2" w:rsidRDefault="00FA6AC2" w:rsidP="00865645">
      <w:pPr>
        <w:pStyle w:val="Body"/>
        <w:jc w:val="both"/>
      </w:pPr>
      <w:bookmarkStart w:id="1" w:name="AdresVarGegStart"/>
      <w:bookmarkEnd w:id="1"/>
    </w:p>
    <w:p w14:paraId="72F4C2CB" w14:textId="77777777" w:rsidR="00FA6AC2" w:rsidRDefault="00FA6AC2" w:rsidP="00865645">
      <w:pPr>
        <w:pStyle w:val="Bodyboldklein"/>
        <w:jc w:val="both"/>
        <w:rPr>
          <w:noProof/>
        </w:rPr>
      </w:pPr>
      <w:r>
        <w:rPr>
          <w:noProof/>
        </w:rPr>
        <w:fldChar w:fldCharType="begin"/>
      </w:r>
      <w:r>
        <w:rPr>
          <w:noProof/>
        </w:rPr>
        <w:instrText xml:space="preserve"> IF </w:instrText>
      </w:r>
      <w:r>
        <w:rPr>
          <w:noProof/>
        </w:rPr>
        <w:fldChar w:fldCharType="begin"/>
      </w:r>
      <w:r>
        <w:rPr>
          <w:noProof/>
        </w:rPr>
        <w:instrText xml:space="preserve"> DOCPROPERTY "Language" </w:instrText>
      </w:r>
      <w:r>
        <w:rPr>
          <w:noProof/>
        </w:rPr>
        <w:fldChar w:fldCharType="separate"/>
      </w:r>
      <w:r>
        <w:rPr>
          <w:noProof/>
        </w:rPr>
        <w:instrText>2057</w:instrText>
      </w:r>
      <w:r>
        <w:rPr>
          <w:noProof/>
        </w:rPr>
        <w:fldChar w:fldCharType="end"/>
      </w:r>
      <w:r>
        <w:rPr>
          <w:noProof/>
        </w:rPr>
        <w:instrText xml:space="preserve"> = 1043 "Kopie aan" </w:instrText>
      </w:r>
      <w:r>
        <w:rPr>
          <w:noProof/>
        </w:rPr>
        <w:fldChar w:fldCharType="begin"/>
      </w:r>
      <w:r>
        <w:rPr>
          <w:noProof/>
        </w:rPr>
        <w:instrText xml:space="preserve"> IF </w:instrText>
      </w:r>
      <w:r>
        <w:rPr>
          <w:noProof/>
        </w:rPr>
        <w:fldChar w:fldCharType="begin"/>
      </w:r>
      <w:r>
        <w:rPr>
          <w:noProof/>
        </w:rPr>
        <w:instrText xml:space="preserve"> DOCPROPERTY "Language" </w:instrText>
      </w:r>
      <w:r>
        <w:rPr>
          <w:noProof/>
        </w:rPr>
        <w:fldChar w:fldCharType="separate"/>
      </w:r>
      <w:r>
        <w:rPr>
          <w:noProof/>
        </w:rPr>
        <w:instrText>2057</w:instrText>
      </w:r>
      <w:r>
        <w:rPr>
          <w:noProof/>
        </w:rPr>
        <w:fldChar w:fldCharType="end"/>
      </w:r>
      <w:r>
        <w:rPr>
          <w:noProof/>
        </w:rPr>
        <w:instrText xml:space="preserve"> = 1031 "</w:instrText>
      </w:r>
      <w:r>
        <w:instrText>***</w:instrText>
      </w:r>
      <w:r>
        <w:rPr>
          <w:noProof/>
        </w:rPr>
        <w:instrText xml:space="preserve">" </w:instrText>
      </w:r>
      <w:r>
        <w:rPr>
          <w:noProof/>
        </w:rPr>
        <w:fldChar w:fldCharType="begin"/>
      </w:r>
      <w:r>
        <w:rPr>
          <w:noProof/>
        </w:rPr>
        <w:instrText xml:space="preserve"> IF </w:instrText>
      </w:r>
      <w:r>
        <w:rPr>
          <w:noProof/>
        </w:rPr>
        <w:fldChar w:fldCharType="begin"/>
      </w:r>
      <w:r>
        <w:rPr>
          <w:noProof/>
        </w:rPr>
        <w:instrText xml:space="preserve"> DOCPROPERTY "Language" </w:instrText>
      </w:r>
      <w:r>
        <w:rPr>
          <w:noProof/>
        </w:rPr>
        <w:fldChar w:fldCharType="separate"/>
      </w:r>
      <w:r>
        <w:rPr>
          <w:noProof/>
        </w:rPr>
        <w:instrText>2057</w:instrText>
      </w:r>
      <w:r>
        <w:rPr>
          <w:noProof/>
        </w:rPr>
        <w:fldChar w:fldCharType="end"/>
      </w:r>
      <w:r>
        <w:rPr>
          <w:noProof/>
        </w:rPr>
        <w:instrText xml:space="preserve"> = 1036 "</w:instrText>
      </w:r>
      <w:r>
        <w:instrText>***</w:instrText>
      </w:r>
      <w:r>
        <w:rPr>
          <w:noProof/>
        </w:rPr>
        <w:instrText xml:space="preserve">" "Copy to" </w:instrText>
      </w:r>
      <w:r>
        <w:rPr>
          <w:noProof/>
        </w:rPr>
        <w:fldChar w:fldCharType="separate"/>
      </w:r>
      <w:r>
        <w:rPr>
          <w:noProof/>
        </w:rPr>
        <w:instrText>Copy to</w:instrText>
      </w:r>
      <w:r>
        <w:rPr>
          <w:noProof/>
        </w:rPr>
        <w:fldChar w:fldCharType="end"/>
      </w:r>
      <w:r>
        <w:rPr>
          <w:noProof/>
        </w:rPr>
        <w:fldChar w:fldCharType="separate"/>
      </w:r>
      <w:r>
        <w:rPr>
          <w:noProof/>
        </w:rPr>
        <w:instrText>Copy to</w:instrText>
      </w:r>
      <w:r>
        <w:rPr>
          <w:noProof/>
        </w:rPr>
        <w:fldChar w:fldCharType="end"/>
      </w:r>
      <w:r>
        <w:rPr>
          <w:noProof/>
        </w:rPr>
        <w:fldChar w:fldCharType="separate"/>
      </w:r>
      <w:r>
        <w:rPr>
          <w:noProof/>
        </w:rPr>
        <w:t>Copy to</w:t>
      </w:r>
      <w:r>
        <w:rPr>
          <w:noProof/>
        </w:rPr>
        <w:fldChar w:fldCharType="end"/>
      </w:r>
    </w:p>
    <w:p w14:paraId="32E1DA8F" w14:textId="77777777" w:rsidR="00FA6AC2" w:rsidRDefault="00FA6AC2" w:rsidP="00865645">
      <w:pPr>
        <w:pStyle w:val="Body"/>
        <w:jc w:val="both"/>
      </w:pPr>
      <w:bookmarkStart w:id="2" w:name="KopieAan"/>
      <w:r>
        <w:t>Li Zhou, Yusen Chen</w:t>
      </w:r>
      <w:bookmarkEnd w:id="2"/>
    </w:p>
    <w:p w14:paraId="1D8A80AF" w14:textId="77777777" w:rsidR="00AF13E1" w:rsidRDefault="00AF13E1" w:rsidP="00865645">
      <w:pPr>
        <w:pStyle w:val="Body"/>
        <w:jc w:val="both"/>
      </w:pPr>
    </w:p>
    <w:bookmarkStart w:id="3" w:name="AdresVarGegEind"/>
    <w:bookmarkEnd w:id="3"/>
    <w:p w14:paraId="65778028" w14:textId="77777777" w:rsidR="00AF13E1" w:rsidRDefault="00AF13E1" w:rsidP="00865645">
      <w:pPr>
        <w:pStyle w:val="Margebold"/>
        <w:jc w:val="both"/>
      </w:pPr>
      <w:r>
        <w:fldChar w:fldCharType="begin"/>
      </w:r>
      <w:r>
        <w:instrText xml:space="preserve"> IF </w:instrText>
      </w:r>
      <w:r>
        <w:fldChar w:fldCharType="begin"/>
      </w:r>
      <w:r>
        <w:instrText xml:space="preserve"> DOCPROPERTY "Language" </w:instrText>
      </w:r>
      <w:r>
        <w:fldChar w:fldCharType="separate"/>
      </w:r>
      <w:r w:rsidR="00FA6AC2">
        <w:instrText>2057</w:instrText>
      </w:r>
      <w:r>
        <w:fldChar w:fldCharType="end"/>
      </w:r>
      <w:r>
        <w:instrText xml:space="preserve"> = 1043 "Onderwerp" </w:instrText>
      </w:r>
      <w:r>
        <w:fldChar w:fldCharType="begin"/>
      </w:r>
      <w:r>
        <w:instrText xml:space="preserve"> IF </w:instrText>
      </w:r>
      <w:r>
        <w:fldChar w:fldCharType="begin"/>
      </w:r>
      <w:r>
        <w:instrText xml:space="preserve"> DOCPROPERTY "Language" </w:instrText>
      </w:r>
      <w:r>
        <w:fldChar w:fldCharType="separate"/>
      </w:r>
      <w:r w:rsidR="00FA6AC2">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rsidR="00FA6AC2">
        <w:instrText>2057</w:instrText>
      </w:r>
      <w:r>
        <w:fldChar w:fldCharType="end"/>
      </w:r>
      <w:r>
        <w:instrText xml:space="preserve"> = 1036 "***" "Subject" </w:instrText>
      </w:r>
      <w:r>
        <w:fldChar w:fldCharType="separate"/>
      </w:r>
      <w:r w:rsidR="00FA6AC2">
        <w:instrText>Subject</w:instrText>
      </w:r>
      <w:r>
        <w:fldChar w:fldCharType="end"/>
      </w:r>
      <w:r>
        <w:fldChar w:fldCharType="separate"/>
      </w:r>
      <w:r w:rsidR="00FA6AC2">
        <w:instrText>Subject</w:instrText>
      </w:r>
      <w:r>
        <w:fldChar w:fldCharType="end"/>
      </w:r>
      <w:r>
        <w:fldChar w:fldCharType="separate"/>
      </w:r>
      <w:r w:rsidR="00FA6AC2">
        <w:t>Subject</w:t>
      </w:r>
      <w:r>
        <w:fldChar w:fldCharType="end"/>
      </w:r>
    </w:p>
    <w:p w14:paraId="347C5C6B" w14:textId="67921C28" w:rsidR="00AF13E1" w:rsidRDefault="00CA7741" w:rsidP="00865645">
      <w:pPr>
        <w:pStyle w:val="Body"/>
        <w:jc w:val="both"/>
      </w:pPr>
      <w:bookmarkStart w:id="4" w:name="Onderwerp"/>
      <w:r>
        <w:t>Outcomes</w:t>
      </w:r>
      <w:r w:rsidR="00FA6AC2">
        <w:t xml:space="preserve"> of the meeting</w:t>
      </w:r>
      <w:bookmarkEnd w:id="4"/>
      <w:r w:rsidR="0095083D">
        <w:t xml:space="preserve"> on the</w:t>
      </w:r>
      <w:r w:rsidR="00175519">
        <w:t xml:space="preserve"> Gaolan Port Material Flow and Platform April 2017</w:t>
      </w:r>
    </w:p>
    <w:p w14:paraId="7E0B1867" w14:textId="77777777" w:rsidR="00AF13E1" w:rsidRDefault="00AF13E1" w:rsidP="00865645">
      <w:pPr>
        <w:pStyle w:val="Body"/>
        <w:jc w:val="both"/>
      </w:pPr>
    </w:p>
    <w:p w14:paraId="0AB41B30" w14:textId="77777777" w:rsidR="00AF13E1" w:rsidRDefault="00AF13E1" w:rsidP="00865645">
      <w:pPr>
        <w:pStyle w:val="Body"/>
        <w:jc w:val="both"/>
        <w:sectPr w:rsidR="00AF13E1">
          <w:headerReference w:type="even" r:id="rId8"/>
          <w:headerReference w:type="default" r:id="rId9"/>
          <w:footerReference w:type="even" r:id="rId10"/>
          <w:footerReference w:type="default" r:id="rId11"/>
          <w:headerReference w:type="first" r:id="rId12"/>
          <w:footerReference w:type="first" r:id="rId13"/>
          <w:pgSz w:w="11907" w:h="16840" w:code="9"/>
          <w:pgMar w:top="2835" w:right="3175" w:bottom="1361" w:left="1418" w:header="737" w:footer="680" w:gutter="0"/>
          <w:paperSrc w:first="7" w:other="7"/>
          <w:cols w:space="720"/>
        </w:sectPr>
      </w:pPr>
    </w:p>
    <w:p w14:paraId="3A83A5FA" w14:textId="77777777" w:rsidR="00FA6AC2" w:rsidRPr="00D06EC6" w:rsidRDefault="00FA6AC2" w:rsidP="00865645">
      <w:pPr>
        <w:pStyle w:val="Body"/>
        <w:jc w:val="both"/>
      </w:pPr>
      <w:bookmarkStart w:id="21" w:name="StartPositie"/>
      <w:bookmarkEnd w:id="21"/>
      <w:r w:rsidRPr="00FA6AC2">
        <w:rPr>
          <w:b/>
        </w:rPr>
        <w:t>Attendants</w:t>
      </w:r>
      <w:r>
        <w:t>:</w:t>
      </w:r>
    </w:p>
    <w:p w14:paraId="678341BB" w14:textId="77777777" w:rsidR="00AF13E1" w:rsidRDefault="00FA6AC2" w:rsidP="00865645">
      <w:pPr>
        <w:pStyle w:val="Body"/>
        <w:jc w:val="both"/>
      </w:pPr>
      <w:r>
        <w:t>Port of Gaolan: Mr. Huang</w:t>
      </w:r>
    </w:p>
    <w:p w14:paraId="317DA1F0" w14:textId="77777777" w:rsidR="00FA6AC2" w:rsidRPr="00CA7741" w:rsidRDefault="00FA6AC2" w:rsidP="00865645">
      <w:pPr>
        <w:pStyle w:val="Body"/>
        <w:jc w:val="both"/>
        <w:rPr>
          <w:lang w:val="nl-NL"/>
        </w:rPr>
      </w:pPr>
      <w:r w:rsidRPr="00CA7741">
        <w:rPr>
          <w:lang w:val="nl-NL"/>
        </w:rPr>
        <w:t>GDCERCU: Ms. Yang</w:t>
      </w:r>
    </w:p>
    <w:p w14:paraId="3BBA4975" w14:textId="77777777" w:rsidR="00FA6AC2" w:rsidRPr="00CA7741" w:rsidRDefault="00FA6AC2" w:rsidP="00865645">
      <w:pPr>
        <w:pStyle w:val="Body"/>
        <w:jc w:val="both"/>
        <w:rPr>
          <w:lang w:val="nl-NL"/>
        </w:rPr>
      </w:pPr>
      <w:r w:rsidRPr="00CA7741">
        <w:rPr>
          <w:lang w:val="nl-NL"/>
        </w:rPr>
        <w:t>TNO: Han Zhou, Ton Bastein</w:t>
      </w:r>
    </w:p>
    <w:p w14:paraId="74A0DC1A" w14:textId="77777777" w:rsidR="00FA6AC2" w:rsidRPr="00CA7741" w:rsidRDefault="00FA6AC2" w:rsidP="00865645">
      <w:pPr>
        <w:pStyle w:val="Body"/>
        <w:jc w:val="both"/>
        <w:rPr>
          <w:lang w:val="nl-NL"/>
        </w:rPr>
      </w:pPr>
    </w:p>
    <w:p w14:paraId="5997DD3E" w14:textId="77777777" w:rsidR="00FA6AC2" w:rsidRDefault="00FA6AC2" w:rsidP="00865645">
      <w:pPr>
        <w:pStyle w:val="Body"/>
        <w:jc w:val="both"/>
      </w:pPr>
      <w:r w:rsidRPr="00FA6AC2">
        <w:rPr>
          <w:b/>
        </w:rPr>
        <w:t>Agreed actions</w:t>
      </w:r>
      <w:r>
        <w:t xml:space="preserve">: </w:t>
      </w:r>
    </w:p>
    <w:p w14:paraId="320F7B13" w14:textId="5456E5F4" w:rsidR="00FA6AC2" w:rsidRDefault="00FA6AC2" w:rsidP="00865645">
      <w:pPr>
        <w:pStyle w:val="Body"/>
        <w:numPr>
          <w:ilvl w:val="0"/>
          <w:numId w:val="6"/>
        </w:numPr>
        <w:jc w:val="both"/>
      </w:pPr>
      <w:r>
        <w:t xml:space="preserve">Action 1: </w:t>
      </w:r>
      <w:r w:rsidR="00211BB3">
        <w:t>Mr. Huang would send data about</w:t>
      </w:r>
      <w:r w:rsidR="009B1703">
        <w:t xml:space="preserve"> chemical  plants present </w:t>
      </w:r>
      <w:r w:rsidR="00211BB3">
        <w:t>in the Gaolan Port</w:t>
      </w:r>
      <w:r w:rsidR="002F7D2D">
        <w:t xml:space="preserve"> and on the processes that are operated in these plants</w:t>
      </w:r>
      <w:r w:rsidR="00211BB3">
        <w:t xml:space="preserve">. </w:t>
      </w:r>
      <w:r w:rsidR="003712D2">
        <w:t>A list of companies has</w:t>
      </w:r>
      <w:r w:rsidR="000170E6">
        <w:t xml:space="preserve"> been received by TNO and </w:t>
      </w:r>
      <w:r w:rsidR="003712D2">
        <w:t xml:space="preserve">the information </w:t>
      </w:r>
      <w:r w:rsidR="0073591E">
        <w:t>contains</w:t>
      </w:r>
      <w:r w:rsidR="003712D2">
        <w:t xml:space="preserve"> will be</w:t>
      </w:r>
      <w:r w:rsidR="000170E6">
        <w:t xml:space="preserve"> used to give direction to the processes to analyse.</w:t>
      </w:r>
    </w:p>
    <w:p w14:paraId="16F162CB" w14:textId="0459D333" w:rsidR="00FA6AC2" w:rsidRDefault="00FA6AC2" w:rsidP="00865645">
      <w:pPr>
        <w:pStyle w:val="Body"/>
        <w:numPr>
          <w:ilvl w:val="0"/>
          <w:numId w:val="6"/>
        </w:numPr>
        <w:jc w:val="both"/>
      </w:pPr>
      <w:r>
        <w:t xml:space="preserve">Action 2: </w:t>
      </w:r>
      <w:r w:rsidR="000170E6">
        <w:t>TNO will give an overview of different options for the tool to be developed. These have been described in the next section, together with what has already been prepared until right now.</w:t>
      </w:r>
    </w:p>
    <w:p w14:paraId="391F5B86" w14:textId="77777777" w:rsidR="00FA6AC2" w:rsidRDefault="00FA6AC2" w:rsidP="00865645">
      <w:pPr>
        <w:pStyle w:val="Body"/>
        <w:jc w:val="both"/>
        <w:rPr>
          <w:b/>
        </w:rPr>
      </w:pPr>
    </w:p>
    <w:p w14:paraId="0306F727" w14:textId="77777777" w:rsidR="00FA6AC2" w:rsidRPr="00FA6AC2" w:rsidRDefault="00FA6AC2" w:rsidP="00865645">
      <w:pPr>
        <w:pStyle w:val="Body"/>
        <w:jc w:val="both"/>
        <w:rPr>
          <w:b/>
        </w:rPr>
      </w:pPr>
      <w:r w:rsidRPr="00FA6AC2">
        <w:rPr>
          <w:b/>
        </w:rPr>
        <w:t>Summary of the Tool and Platform</w:t>
      </w:r>
    </w:p>
    <w:p w14:paraId="0156A29A" w14:textId="5D356C0E" w:rsidR="00FA6AC2" w:rsidRPr="000170E6" w:rsidRDefault="00FA6AC2" w:rsidP="00865645">
      <w:pPr>
        <w:pStyle w:val="Body"/>
        <w:jc w:val="both"/>
      </w:pPr>
      <w:r>
        <w:t xml:space="preserve">This tool is specially developed for Gaolan Port, Zhuhai, China. It is for material flow </w:t>
      </w:r>
      <w:r w:rsidRPr="009D042B">
        <w:rPr>
          <w:noProof/>
        </w:rPr>
        <w:t>modeling</w:t>
      </w:r>
      <w:r>
        <w:t xml:space="preserve"> and analysis. </w:t>
      </w:r>
      <w:r w:rsidR="00CA7741">
        <w:t>The tool will</w:t>
      </w:r>
      <w:r>
        <w:t xml:space="preserve"> help </w:t>
      </w:r>
      <w:r w:rsidRPr="000927E7">
        <w:rPr>
          <w:noProof/>
        </w:rPr>
        <w:t>Gaolan</w:t>
      </w:r>
      <w:r>
        <w:t xml:space="preserve"> port </w:t>
      </w:r>
      <w:r w:rsidR="003712D2">
        <w:t xml:space="preserve">to </w:t>
      </w:r>
      <w:r w:rsidR="009B1703">
        <w:t xml:space="preserve">evaluate  </w:t>
      </w:r>
      <w:r>
        <w:t>the petr</w:t>
      </w:r>
      <w:r w:rsidR="003712D2">
        <w:t>o</w:t>
      </w:r>
      <w:r>
        <w:t xml:space="preserve">chemical chain to </w:t>
      </w:r>
      <w:r w:rsidR="009B1703">
        <w:t>screen</w:t>
      </w:r>
      <w:r w:rsidR="000113E6">
        <w:t xml:space="preserve"> different </w:t>
      </w:r>
      <w:r w:rsidRPr="00897C3D">
        <w:t xml:space="preserve"> scenarios for extension of the </w:t>
      </w:r>
      <w:r w:rsidRPr="000927E7">
        <w:rPr>
          <w:noProof/>
        </w:rPr>
        <w:t>Gaolan</w:t>
      </w:r>
      <w:r w:rsidRPr="00897C3D">
        <w:t xml:space="preserve"> petrochemical complex that adds most value (added value of products) and that does not result in large additional </w:t>
      </w:r>
      <w:r w:rsidRPr="000170E6">
        <w:t xml:space="preserve">emissions. </w:t>
      </w:r>
      <w:r w:rsidR="000170E6">
        <w:t>A screenshot of the platform is given below.</w:t>
      </w:r>
    </w:p>
    <w:p w14:paraId="2434C137" w14:textId="77777777" w:rsidR="00FA6AC2" w:rsidRPr="000170E6" w:rsidRDefault="00FA6AC2" w:rsidP="00865645">
      <w:pPr>
        <w:pStyle w:val="Body"/>
        <w:jc w:val="both"/>
      </w:pPr>
    </w:p>
    <w:p w14:paraId="10020A28" w14:textId="77777777" w:rsidR="000170E6" w:rsidRDefault="000170E6" w:rsidP="00865645">
      <w:pPr>
        <w:pStyle w:val="Body"/>
        <w:jc w:val="both"/>
      </w:pPr>
      <w:r w:rsidRPr="000170E6">
        <w:rPr>
          <w:noProof/>
          <w:lang w:val="nl-NL" w:eastAsia="zh-CN"/>
        </w:rPr>
        <w:drawing>
          <wp:inline distT="0" distB="0" distL="0" distR="0" wp14:anchorId="0A6FD767" wp14:editId="6DA0A131">
            <wp:extent cx="3966933" cy="2085975"/>
            <wp:effectExtent l="0" t="0" r="0" b="0"/>
            <wp:docPr id="11"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7"/>
                    <pic:cNvPicPr>
                      <a:picLocks noGrp="1" noChangeAspect="1"/>
                    </pic:cNvPicPr>
                  </pic:nvPicPr>
                  <pic:blipFill>
                    <a:blip r:embed="rId14"/>
                    <a:stretch>
                      <a:fillRect/>
                    </a:stretch>
                  </pic:blipFill>
                  <pic:spPr>
                    <a:xfrm>
                      <a:off x="0" y="0"/>
                      <a:ext cx="3972913" cy="2089120"/>
                    </a:xfrm>
                    <a:prstGeom prst="rect">
                      <a:avLst/>
                    </a:prstGeom>
                  </pic:spPr>
                </pic:pic>
              </a:graphicData>
            </a:graphic>
          </wp:inline>
        </w:drawing>
      </w:r>
      <w:r w:rsidRPr="000170E6">
        <w:t xml:space="preserve"> </w:t>
      </w:r>
    </w:p>
    <w:p w14:paraId="16E52623" w14:textId="19459310" w:rsidR="00FA6AC2" w:rsidRDefault="00175519" w:rsidP="00865645">
      <w:pPr>
        <w:pStyle w:val="Body"/>
        <w:jc w:val="both"/>
      </w:pPr>
      <w:r w:rsidRPr="000170E6">
        <w:t xml:space="preserve">Picture of </w:t>
      </w:r>
      <w:r w:rsidR="000170E6">
        <w:t>the Gaolan Port Material Flow and Platform.</w:t>
      </w:r>
    </w:p>
    <w:p w14:paraId="289DD781" w14:textId="77777777" w:rsidR="00175519" w:rsidRDefault="00175519" w:rsidP="00865645">
      <w:pPr>
        <w:pStyle w:val="Body"/>
        <w:jc w:val="both"/>
      </w:pPr>
    </w:p>
    <w:p w14:paraId="3493EC09" w14:textId="30B162A9" w:rsidR="00FA6AC2" w:rsidRDefault="00FA6AC2" w:rsidP="00865645">
      <w:pPr>
        <w:pStyle w:val="Body"/>
        <w:jc w:val="both"/>
      </w:pPr>
      <w:r>
        <w:lastRenderedPageBreak/>
        <w:t>The tool has been demonstrated and feedback has been received. Based on that</w:t>
      </w:r>
      <w:r w:rsidR="000113E6">
        <w:t xml:space="preserve"> feedback</w:t>
      </w:r>
      <w:r>
        <w:t xml:space="preserve"> work has progressed. With this document we would like to give an overview of the current status. We wrote also a more detailed document about what can be done with the tool and how it can be used.</w:t>
      </w:r>
      <w:r w:rsidR="00CA7741">
        <w:t xml:space="preserve"> That document is included as Annex.</w:t>
      </w:r>
    </w:p>
    <w:p w14:paraId="13CE294E" w14:textId="77777777" w:rsidR="00865645" w:rsidRDefault="00865645" w:rsidP="00865645">
      <w:pPr>
        <w:pStyle w:val="Body"/>
        <w:jc w:val="both"/>
      </w:pPr>
    </w:p>
    <w:p w14:paraId="29D2E7B1" w14:textId="5E90A53B" w:rsidR="00FA6AC2" w:rsidRDefault="00FA6AC2" w:rsidP="00865645">
      <w:pPr>
        <w:pStyle w:val="Body"/>
        <w:jc w:val="both"/>
      </w:pPr>
      <w:r>
        <w:t xml:space="preserve">A large piece of work has been carried out, especially for the programming of the tool. Coming period we plan to include </w:t>
      </w:r>
      <w:r w:rsidR="009B1703">
        <w:t xml:space="preserve">the </w:t>
      </w:r>
      <w:r>
        <w:t>chemical engineering knowledge in the tool that is currently been researched</w:t>
      </w:r>
      <w:r w:rsidR="009B1703">
        <w:t>.</w:t>
      </w:r>
      <w:r>
        <w:t>.</w:t>
      </w:r>
    </w:p>
    <w:p w14:paraId="3B9AE00B" w14:textId="77777777" w:rsidR="00865645" w:rsidRDefault="00865645" w:rsidP="00865645">
      <w:pPr>
        <w:pStyle w:val="Body"/>
        <w:jc w:val="both"/>
      </w:pPr>
    </w:p>
    <w:p w14:paraId="33A302AF" w14:textId="6E1FA15F" w:rsidR="00FA6AC2" w:rsidRDefault="00FA6AC2" w:rsidP="00865645">
      <w:pPr>
        <w:pStyle w:val="Body"/>
        <w:jc w:val="both"/>
      </w:pPr>
      <w:r>
        <w:t>In the last couple of months</w:t>
      </w:r>
      <w:r w:rsidR="00FA33A8">
        <w:t xml:space="preserve"> </w:t>
      </w:r>
      <w:r w:rsidR="000113E6">
        <w:t>much</w:t>
      </w:r>
      <w:r>
        <w:t xml:space="preserve"> time has been invested in this project by the project team. When the tool programming and the chemical </w:t>
      </w:r>
      <w:r w:rsidR="000170E6">
        <w:t>engineering</w:t>
      </w:r>
      <w:r>
        <w:t xml:space="preserve"> knowledge are bundled we will have fully deployed our project budget.</w:t>
      </w:r>
    </w:p>
    <w:p w14:paraId="2061DB6D" w14:textId="77777777" w:rsidR="00865645" w:rsidRDefault="00865645" w:rsidP="00865645">
      <w:pPr>
        <w:pStyle w:val="Body"/>
        <w:jc w:val="both"/>
      </w:pPr>
    </w:p>
    <w:p w14:paraId="0FAAC314" w14:textId="2290999D" w:rsidR="00AF13E1" w:rsidRDefault="00FA6AC2" w:rsidP="00865645">
      <w:pPr>
        <w:pStyle w:val="Body"/>
        <w:jc w:val="both"/>
      </w:pPr>
      <w:r>
        <w:t>Also, we defined a number of optional functions that can be included in the tool but that are not part of the project. These are listed in the end of this document.</w:t>
      </w:r>
    </w:p>
    <w:p w14:paraId="5149A248" w14:textId="77777777" w:rsidR="00FA6AC2" w:rsidRDefault="00FA6AC2" w:rsidP="00865645">
      <w:pPr>
        <w:pStyle w:val="Heading2"/>
        <w:jc w:val="both"/>
      </w:pPr>
      <w:r w:rsidRPr="008A66DF">
        <w:rPr>
          <w:i/>
        </w:rPr>
        <w:t>Functions exist</w:t>
      </w:r>
      <w:r>
        <w:rPr>
          <w:i/>
        </w:rPr>
        <w:t>ing</w:t>
      </w:r>
    </w:p>
    <w:p w14:paraId="10E385B7" w14:textId="448163B6" w:rsidR="00FA6AC2" w:rsidRDefault="005956C6" w:rsidP="00865645">
      <w:pPr>
        <w:pStyle w:val="Body"/>
        <w:numPr>
          <w:ilvl w:val="0"/>
          <w:numId w:val="9"/>
        </w:numPr>
        <w:suppressAutoHyphens/>
        <w:jc w:val="both"/>
      </w:pPr>
      <w:r>
        <w:t xml:space="preserve">Display </w:t>
      </w:r>
      <w:r>
        <w:t>p</w:t>
      </w:r>
      <w:r w:rsidR="00FA6AC2">
        <w:t xml:space="preserve">er </w:t>
      </w:r>
      <w:r w:rsidR="003712D2">
        <w:t xml:space="preserve">plant </w:t>
      </w:r>
      <w:r w:rsidR="00FA6AC2">
        <w:t xml:space="preserve">information about </w:t>
      </w:r>
      <w:r w:rsidR="003712D2">
        <w:t xml:space="preserve">processes, </w:t>
      </w:r>
      <w:r w:rsidR="00FA6AC2">
        <w:t xml:space="preserve">products, </w:t>
      </w:r>
      <w:r w:rsidR="000113E6">
        <w:t xml:space="preserve">feedstock, primary energy use </w:t>
      </w:r>
      <w:r w:rsidR="00FA6AC2">
        <w:t xml:space="preserve">and </w:t>
      </w:r>
      <w:r w:rsidR="00FA6AC2" w:rsidRPr="000927E7">
        <w:rPr>
          <w:noProof/>
        </w:rPr>
        <w:t>emission</w:t>
      </w:r>
      <w:r w:rsidR="000113E6">
        <w:rPr>
          <w:noProof/>
        </w:rPr>
        <w:t>s</w:t>
      </w:r>
      <w:r w:rsidR="00FA6AC2">
        <w:t>.</w:t>
      </w:r>
    </w:p>
    <w:p w14:paraId="038D83FE" w14:textId="1145224B" w:rsidR="00FA6AC2" w:rsidRDefault="00FA6AC2" w:rsidP="00865645">
      <w:pPr>
        <w:pStyle w:val="Body"/>
        <w:ind w:left="720"/>
        <w:jc w:val="both"/>
      </w:pPr>
      <w:r w:rsidRPr="00982DBF">
        <w:rPr>
          <w:b/>
        </w:rPr>
        <w:t>Data required:</w:t>
      </w:r>
      <w:r>
        <w:t xml:space="preserve">  spatial location of the plant, </w:t>
      </w:r>
      <w:r w:rsidR="00592122">
        <w:t>specific</w:t>
      </w:r>
      <w:r>
        <w:t xml:space="preserve"> </w:t>
      </w:r>
      <w:r w:rsidR="009B1703">
        <w:t>process</w:t>
      </w:r>
      <w:r w:rsidR="00592122">
        <w:t>es</w:t>
      </w:r>
      <w:r w:rsidR="009B1703">
        <w:t xml:space="preserve"> carried out in the plant, </w:t>
      </w:r>
      <w:r>
        <w:t xml:space="preserve">product </w:t>
      </w:r>
      <w:r w:rsidRPr="000927E7">
        <w:rPr>
          <w:noProof/>
        </w:rPr>
        <w:t>nam</w:t>
      </w:r>
      <w:r w:rsidR="00592122">
        <w:rPr>
          <w:noProof/>
        </w:rPr>
        <w:t>e(s)</w:t>
      </w:r>
      <w:r>
        <w:t xml:space="preserve"> and capacity </w:t>
      </w:r>
    </w:p>
    <w:p w14:paraId="670D57D3" w14:textId="42B06B61" w:rsidR="00FA6AC2" w:rsidRDefault="00FA6AC2" w:rsidP="00865645">
      <w:pPr>
        <w:pStyle w:val="Body"/>
        <w:ind w:left="720"/>
        <w:jc w:val="both"/>
        <w:rPr>
          <w:i/>
        </w:rPr>
      </w:pPr>
      <w:r w:rsidRPr="00860DAF">
        <w:rPr>
          <w:i/>
        </w:rPr>
        <w:t>(</w:t>
      </w:r>
      <w:r w:rsidR="000113E6">
        <w:rPr>
          <w:i/>
        </w:rPr>
        <w:t xml:space="preserve">in the model  </w:t>
      </w:r>
      <w:r w:rsidR="000113E6">
        <w:rPr>
          <w:b/>
          <w:i/>
        </w:rPr>
        <w:t xml:space="preserve">default numbers are </w:t>
      </w:r>
      <w:r w:rsidRPr="001A1719">
        <w:rPr>
          <w:b/>
          <w:i/>
        </w:rPr>
        <w:t xml:space="preserve"> calculated by TNO, which </w:t>
      </w:r>
      <w:r w:rsidR="000113E6">
        <w:rPr>
          <w:b/>
          <w:i/>
        </w:rPr>
        <w:t xml:space="preserve">may be </w:t>
      </w:r>
      <w:r>
        <w:rPr>
          <w:b/>
          <w:i/>
        </w:rPr>
        <w:t>used</w:t>
      </w:r>
      <w:r w:rsidRPr="001A1719">
        <w:rPr>
          <w:b/>
          <w:i/>
        </w:rPr>
        <w:t xml:space="preserve"> as benchmark</w:t>
      </w:r>
      <w:r w:rsidRPr="00860DAF">
        <w:rPr>
          <w:i/>
        </w:rPr>
        <w:t>)</w:t>
      </w:r>
    </w:p>
    <w:p w14:paraId="117ECCDE" w14:textId="6A279F17" w:rsidR="0073591E" w:rsidRPr="00865645" w:rsidRDefault="005956C6" w:rsidP="00865645">
      <w:pPr>
        <w:pStyle w:val="Body"/>
        <w:numPr>
          <w:ilvl w:val="0"/>
          <w:numId w:val="9"/>
        </w:numPr>
        <w:suppressAutoHyphens/>
        <w:jc w:val="both"/>
        <w:rPr>
          <w:i/>
        </w:rPr>
      </w:pPr>
      <w:r>
        <w:t>Display the i</w:t>
      </w:r>
      <w:r w:rsidR="0073591E">
        <w:t>mpact of capacity increase of a chemical product on the revenues and emissions. Additionally, the changes in the amount of energy and feedstock will also be reflected.</w:t>
      </w:r>
      <w:r w:rsidR="00305662">
        <w:t xml:space="preserve"> The impact are both for plant level and site level.</w:t>
      </w:r>
    </w:p>
    <w:p w14:paraId="43D66BE3" w14:textId="542E80F9" w:rsidR="00FA6AC2" w:rsidRPr="00865645" w:rsidRDefault="00FA6AC2" w:rsidP="00865645">
      <w:pPr>
        <w:pStyle w:val="Body"/>
        <w:suppressAutoHyphens/>
        <w:ind w:left="720"/>
        <w:jc w:val="both"/>
        <w:rPr>
          <w:i/>
          <w:sz w:val="18"/>
        </w:rPr>
      </w:pPr>
      <w:r w:rsidRPr="00865645">
        <w:rPr>
          <w:i/>
          <w:sz w:val="18"/>
        </w:rPr>
        <w:t xml:space="preserve">E.g. Increase in capacity of </w:t>
      </w:r>
      <w:r w:rsidR="00FA33A8" w:rsidRPr="00865645">
        <w:rPr>
          <w:i/>
          <w:sz w:val="18"/>
        </w:rPr>
        <w:t xml:space="preserve">the </w:t>
      </w:r>
      <w:r w:rsidR="00592122" w:rsidRPr="00865645">
        <w:rPr>
          <w:i/>
          <w:sz w:val="18"/>
        </w:rPr>
        <w:t>process</w:t>
      </w:r>
      <w:r w:rsidR="00FA33A8" w:rsidRPr="00865645">
        <w:rPr>
          <w:i/>
          <w:sz w:val="18"/>
        </w:rPr>
        <w:t xml:space="preserve"> to produce mono ethanol amine (</w:t>
      </w:r>
      <w:r w:rsidRPr="00865645">
        <w:rPr>
          <w:i/>
          <w:sz w:val="18"/>
        </w:rPr>
        <w:t>MEA</w:t>
      </w:r>
      <w:r w:rsidR="00FA33A8" w:rsidRPr="00865645">
        <w:rPr>
          <w:i/>
          <w:sz w:val="18"/>
        </w:rPr>
        <w:t>)</w:t>
      </w:r>
      <w:r w:rsidRPr="00865645">
        <w:rPr>
          <w:i/>
          <w:sz w:val="18"/>
        </w:rPr>
        <w:t xml:space="preserve"> from 1</w:t>
      </w:r>
      <w:r w:rsidR="00FA33A8" w:rsidRPr="00865645">
        <w:rPr>
          <w:i/>
          <w:sz w:val="18"/>
        </w:rPr>
        <w:t>00 k</w:t>
      </w:r>
      <w:r w:rsidRPr="00865645">
        <w:rPr>
          <w:i/>
          <w:sz w:val="18"/>
        </w:rPr>
        <w:t xml:space="preserve">T/year to </w:t>
      </w:r>
      <w:r w:rsidR="00FA33A8" w:rsidRPr="00865645">
        <w:rPr>
          <w:i/>
          <w:sz w:val="18"/>
        </w:rPr>
        <w:t>200</w:t>
      </w:r>
      <w:r w:rsidRPr="00865645">
        <w:rPr>
          <w:i/>
          <w:sz w:val="18"/>
        </w:rPr>
        <w:t xml:space="preserve"> </w:t>
      </w:r>
      <w:r w:rsidR="00FA33A8" w:rsidRPr="00865645">
        <w:rPr>
          <w:i/>
          <w:sz w:val="18"/>
        </w:rPr>
        <w:t>k</w:t>
      </w:r>
      <w:r w:rsidRPr="00865645">
        <w:rPr>
          <w:i/>
          <w:sz w:val="18"/>
        </w:rPr>
        <w:t xml:space="preserve">T/year will show an increase in </w:t>
      </w:r>
      <w:r w:rsidR="00FA33A8" w:rsidRPr="00865645">
        <w:rPr>
          <w:i/>
          <w:sz w:val="18"/>
        </w:rPr>
        <w:t>added value</w:t>
      </w:r>
      <w:r w:rsidRPr="00865645">
        <w:rPr>
          <w:i/>
          <w:sz w:val="18"/>
        </w:rPr>
        <w:t xml:space="preserve"> and </w:t>
      </w:r>
      <w:r w:rsidR="00FA33A8" w:rsidRPr="00865645">
        <w:rPr>
          <w:i/>
          <w:sz w:val="18"/>
        </w:rPr>
        <w:t xml:space="preserve">on </w:t>
      </w:r>
      <w:r w:rsidRPr="00865645">
        <w:rPr>
          <w:i/>
          <w:sz w:val="18"/>
        </w:rPr>
        <w:t>emission</w:t>
      </w:r>
      <w:r w:rsidR="00FA33A8" w:rsidRPr="00865645">
        <w:rPr>
          <w:i/>
          <w:sz w:val="18"/>
        </w:rPr>
        <w:t>s</w:t>
      </w:r>
      <w:r w:rsidRPr="00865645">
        <w:rPr>
          <w:i/>
          <w:sz w:val="18"/>
        </w:rPr>
        <w:t xml:space="preserve"> </w:t>
      </w:r>
      <w:r w:rsidR="00FA33A8" w:rsidRPr="00865645">
        <w:rPr>
          <w:i/>
          <w:sz w:val="18"/>
        </w:rPr>
        <w:t xml:space="preserve">for this specific </w:t>
      </w:r>
      <w:r w:rsidR="003712D2" w:rsidRPr="00865645">
        <w:rPr>
          <w:i/>
          <w:sz w:val="18"/>
        </w:rPr>
        <w:t>process</w:t>
      </w:r>
      <w:r w:rsidR="00FA33A8" w:rsidRPr="00865645">
        <w:rPr>
          <w:i/>
          <w:sz w:val="18"/>
        </w:rPr>
        <w:t xml:space="preserve"> </w:t>
      </w:r>
      <w:r w:rsidR="003712D2" w:rsidRPr="00865645">
        <w:rPr>
          <w:i/>
          <w:sz w:val="18"/>
        </w:rPr>
        <w:t xml:space="preserve">on the block level </w:t>
      </w:r>
      <w:r w:rsidRPr="00865645">
        <w:rPr>
          <w:i/>
          <w:sz w:val="18"/>
        </w:rPr>
        <w:t xml:space="preserve">but also show/remark on the impact on </w:t>
      </w:r>
      <w:r w:rsidR="00FA33A8" w:rsidRPr="00865645">
        <w:rPr>
          <w:i/>
          <w:sz w:val="18"/>
        </w:rPr>
        <w:t xml:space="preserve">the preceding </w:t>
      </w:r>
      <w:r w:rsidR="00592122" w:rsidRPr="00865645">
        <w:rPr>
          <w:i/>
          <w:sz w:val="18"/>
        </w:rPr>
        <w:t>process</w:t>
      </w:r>
      <w:r w:rsidR="00FA33A8" w:rsidRPr="00865645">
        <w:rPr>
          <w:i/>
          <w:sz w:val="18"/>
        </w:rPr>
        <w:t xml:space="preserve"> producing the feedstock e</w:t>
      </w:r>
      <w:r w:rsidRPr="00865645">
        <w:rPr>
          <w:i/>
          <w:sz w:val="18"/>
        </w:rPr>
        <w:t>thylene oxide</w:t>
      </w:r>
      <w:r w:rsidR="00FA33A8" w:rsidRPr="00865645">
        <w:rPr>
          <w:i/>
          <w:sz w:val="18"/>
        </w:rPr>
        <w:t xml:space="preserve"> (EO)</w:t>
      </w:r>
      <w:r w:rsidRPr="00865645">
        <w:rPr>
          <w:i/>
          <w:sz w:val="18"/>
        </w:rPr>
        <w:tab/>
      </w:r>
    </w:p>
    <w:p w14:paraId="573DD60E" w14:textId="5B8F08E8" w:rsidR="00FA6AC2" w:rsidRDefault="005956C6" w:rsidP="00865645">
      <w:pPr>
        <w:pStyle w:val="Body"/>
        <w:numPr>
          <w:ilvl w:val="0"/>
          <w:numId w:val="9"/>
        </w:numPr>
        <w:suppressAutoHyphens/>
        <w:jc w:val="both"/>
      </w:pPr>
      <w:r>
        <w:t>Display c</w:t>
      </w:r>
      <w:r w:rsidR="0073591E">
        <w:t>hanges on the plant and c</w:t>
      </w:r>
      <w:r w:rsidR="00FA6AC2">
        <w:t xml:space="preserve">hanges on the </w:t>
      </w:r>
      <w:r w:rsidR="00305662">
        <w:t xml:space="preserve">whole </w:t>
      </w:r>
      <w:r w:rsidR="0073591E">
        <w:t>site</w:t>
      </w:r>
      <w:r>
        <w:t xml:space="preserve"> after a</w:t>
      </w:r>
      <w:r w:rsidRPr="00897C3D">
        <w:t>dd</w:t>
      </w:r>
      <w:r>
        <w:t>ing</w:t>
      </w:r>
      <w:r w:rsidRPr="00897C3D">
        <w:t xml:space="preserve"> </w:t>
      </w:r>
      <w:r>
        <w:t>defined processes to existed plants.</w:t>
      </w:r>
    </w:p>
    <w:p w14:paraId="7B739EF8" w14:textId="45A4E69D" w:rsidR="00FA6AC2" w:rsidRDefault="005956C6" w:rsidP="00865645">
      <w:pPr>
        <w:pStyle w:val="Body"/>
        <w:numPr>
          <w:ilvl w:val="0"/>
          <w:numId w:val="9"/>
        </w:numPr>
        <w:suppressAutoHyphens/>
        <w:jc w:val="both"/>
      </w:pPr>
      <w:r>
        <w:t>Highlight on the map the plants producing a selected</w:t>
      </w:r>
      <w:r w:rsidR="00FA6AC2">
        <w:t xml:space="preserve"> product or supplying </w:t>
      </w:r>
      <w:r>
        <w:t>the selected</w:t>
      </w:r>
      <w:r w:rsidR="00FA6AC2">
        <w:t xml:space="preserve"> material. It shows a (potential) connection between </w:t>
      </w:r>
      <w:r w:rsidR="00674DB1">
        <w:t>plants</w:t>
      </w:r>
    </w:p>
    <w:p w14:paraId="18A194E1" w14:textId="4C5BBB10" w:rsidR="00FA6AC2" w:rsidRDefault="0073591E" w:rsidP="00865645">
      <w:pPr>
        <w:pStyle w:val="Body"/>
        <w:numPr>
          <w:ilvl w:val="0"/>
          <w:numId w:val="9"/>
        </w:numPr>
        <w:suppressAutoHyphens/>
        <w:jc w:val="both"/>
      </w:pPr>
      <w:r>
        <w:t>E</w:t>
      </w:r>
      <w:r w:rsidR="00FA6AC2">
        <w:t xml:space="preserve">dit the existed chemical </w:t>
      </w:r>
      <w:r w:rsidR="009B1703">
        <w:t xml:space="preserve">compounds </w:t>
      </w:r>
      <w:r w:rsidR="00FA6AC2">
        <w:t xml:space="preserve"> or insert new </w:t>
      </w:r>
      <w:r w:rsidR="009B1703">
        <w:t xml:space="preserve">compounds </w:t>
      </w:r>
      <w:r w:rsidR="00FA6AC2">
        <w:t xml:space="preserve">into the </w:t>
      </w:r>
      <w:r w:rsidR="005956C6">
        <w:t>platform tool</w:t>
      </w:r>
      <w:r w:rsidR="00FA6AC2">
        <w:t>.</w:t>
      </w:r>
      <w:r>
        <w:t xml:space="preserve"> </w:t>
      </w:r>
    </w:p>
    <w:p w14:paraId="6C4E3EA4" w14:textId="79B17F50" w:rsidR="00FA6AC2" w:rsidRDefault="00865645" w:rsidP="00865645">
      <w:pPr>
        <w:pStyle w:val="Body"/>
        <w:numPr>
          <w:ilvl w:val="0"/>
          <w:numId w:val="9"/>
        </w:numPr>
        <w:suppressAutoHyphens/>
        <w:jc w:val="both"/>
      </w:pPr>
      <w:r>
        <w:t>A</w:t>
      </w:r>
      <w:r w:rsidR="00FA6AC2">
        <w:t>dd new chemical process.</w:t>
      </w:r>
      <w:r w:rsidR="003712D2">
        <w:t xml:space="preserve"> This enables </w:t>
      </w:r>
      <w:r w:rsidR="00FA6AC2">
        <w:t>the</w:t>
      </w:r>
      <w:r w:rsidR="00FA6AC2" w:rsidRPr="00AD1B3E">
        <w:t xml:space="preserve"> </w:t>
      </w:r>
      <w:r w:rsidR="00FA6AC2" w:rsidRPr="00A5316B">
        <w:rPr>
          <w:noProof/>
        </w:rPr>
        <w:t>introduction</w:t>
      </w:r>
      <w:r w:rsidR="00FA6AC2" w:rsidRPr="00AD1B3E">
        <w:t xml:space="preserve"> of locally collected data on mass flows, reaction efficiency, energy use and emission data etc.</w:t>
      </w:r>
      <w:r w:rsidR="0073591E">
        <w:t xml:space="preserve"> (TNO has already created a few process blocks based on the company information provided by Gaolan Port.)</w:t>
      </w:r>
    </w:p>
    <w:p w14:paraId="65D6B1BF" w14:textId="77777777" w:rsidR="00FA6AC2" w:rsidRDefault="00FA6AC2" w:rsidP="00865645">
      <w:pPr>
        <w:pStyle w:val="Heading2"/>
        <w:jc w:val="both"/>
      </w:pPr>
      <w:r>
        <w:t>Optional functions (work outside the contract)</w:t>
      </w:r>
    </w:p>
    <w:p w14:paraId="786DCD44" w14:textId="317A3F3A" w:rsidR="00FA6AC2" w:rsidRDefault="0073591E" w:rsidP="00865645">
      <w:pPr>
        <w:pStyle w:val="Body"/>
        <w:numPr>
          <w:ilvl w:val="0"/>
          <w:numId w:val="8"/>
        </w:numPr>
        <w:suppressAutoHyphens/>
        <w:jc w:val="both"/>
      </w:pPr>
      <w:r>
        <w:t>C</w:t>
      </w:r>
      <w:r w:rsidR="00FA6AC2" w:rsidRPr="00897C3D">
        <w:t xml:space="preserve">reate new </w:t>
      </w:r>
      <w:r w:rsidR="00FA6AC2">
        <w:t>plant</w:t>
      </w:r>
      <w:r w:rsidR="00FA6AC2" w:rsidRPr="00897C3D">
        <w:t xml:space="preserve"> </w:t>
      </w:r>
      <w:r w:rsidR="00FA6AC2">
        <w:t xml:space="preserve">by </w:t>
      </w:r>
      <w:r w:rsidR="00FA6AC2" w:rsidRPr="00A5316B">
        <w:rPr>
          <w:noProof/>
        </w:rPr>
        <w:t>draw</w:t>
      </w:r>
      <w:r w:rsidR="00FA6AC2">
        <w:rPr>
          <w:noProof/>
        </w:rPr>
        <w:t>ing</w:t>
      </w:r>
      <w:r w:rsidR="00FA6AC2">
        <w:t xml:space="preserve"> a polygon on the map, then </w:t>
      </w:r>
      <w:r w:rsidR="00FA6AC2" w:rsidRPr="00897C3D">
        <w:t>add process</w:t>
      </w:r>
      <w:r w:rsidR="00FA6AC2">
        <w:t xml:space="preserve">(es) </w:t>
      </w:r>
      <w:r w:rsidR="00FA6AC2" w:rsidRPr="00897C3D">
        <w:t xml:space="preserve">to them, in order to </w:t>
      </w:r>
      <w:r w:rsidR="00FA6AC2">
        <w:t xml:space="preserve">simulate the situation after a new plant is working in Gaolan </w:t>
      </w:r>
      <w:r w:rsidR="00632D3A">
        <w:t>site</w:t>
      </w:r>
      <w:r w:rsidR="00FA6AC2">
        <w:t>. After add</w:t>
      </w:r>
      <w:r w:rsidR="00632D3A">
        <w:t>ition</w:t>
      </w:r>
      <w:r w:rsidR="00FA6AC2">
        <w:t>, t</w:t>
      </w:r>
      <w:r w:rsidR="00FA6AC2" w:rsidRPr="00897C3D">
        <w:t xml:space="preserve">he </w:t>
      </w:r>
      <w:r w:rsidR="00FA6AC2">
        <w:t xml:space="preserve">potential </w:t>
      </w:r>
      <w:r w:rsidR="00FA6AC2" w:rsidRPr="00897C3D">
        <w:t xml:space="preserve">whole material flow change in the </w:t>
      </w:r>
      <w:r>
        <w:t xml:space="preserve">site </w:t>
      </w:r>
      <w:r w:rsidR="00FA6AC2">
        <w:t>will be displayed.</w:t>
      </w:r>
    </w:p>
    <w:p w14:paraId="747EE422" w14:textId="5DFAED1C" w:rsidR="00FA6AC2" w:rsidRPr="00664C37" w:rsidRDefault="0073591E" w:rsidP="00865645">
      <w:pPr>
        <w:pStyle w:val="Body"/>
        <w:numPr>
          <w:ilvl w:val="0"/>
          <w:numId w:val="9"/>
        </w:numPr>
        <w:suppressAutoHyphens/>
        <w:jc w:val="both"/>
      </w:pPr>
      <w:r>
        <w:t>V</w:t>
      </w:r>
      <w:r w:rsidR="00632D3A">
        <w:t>isualize t</w:t>
      </w:r>
      <w:r w:rsidR="00FA6AC2" w:rsidRPr="00664C37">
        <w:t xml:space="preserve">he whole </w:t>
      </w:r>
      <w:r w:rsidR="00746C90">
        <w:t>site</w:t>
      </w:r>
      <w:r w:rsidR="00FA6AC2" w:rsidRPr="00664C37">
        <w:t xml:space="preserve"> description quantitatively, so that </w:t>
      </w:r>
      <w:r w:rsidR="00746C90">
        <w:t xml:space="preserve">to </w:t>
      </w:r>
      <w:r w:rsidR="00FA6AC2" w:rsidRPr="00664C37">
        <w:t>show to (potential) plants.</w:t>
      </w:r>
    </w:p>
    <w:p w14:paraId="4302DDCB" w14:textId="6E992D23" w:rsidR="00FA6AC2" w:rsidRPr="00664C37" w:rsidRDefault="00FA6AC2" w:rsidP="00865645">
      <w:pPr>
        <w:pStyle w:val="Body"/>
        <w:ind w:left="720"/>
        <w:jc w:val="both"/>
        <w:rPr>
          <w:b/>
        </w:rPr>
      </w:pPr>
      <w:r w:rsidRPr="00664C37">
        <w:rPr>
          <w:b/>
        </w:rPr>
        <w:t xml:space="preserve">Data required: whole </w:t>
      </w:r>
      <w:r w:rsidR="00632D3A">
        <w:rPr>
          <w:b/>
        </w:rPr>
        <w:t>site</w:t>
      </w:r>
      <w:r w:rsidR="00632D3A" w:rsidRPr="00664C37">
        <w:rPr>
          <w:b/>
        </w:rPr>
        <w:t xml:space="preserve"> </w:t>
      </w:r>
      <w:r w:rsidRPr="00664C37">
        <w:rPr>
          <w:b/>
        </w:rPr>
        <w:t>related data including locations</w:t>
      </w:r>
    </w:p>
    <w:p w14:paraId="038D61A7" w14:textId="6DB50AA0" w:rsidR="00FA6AC2" w:rsidRPr="00664C37" w:rsidRDefault="0073591E" w:rsidP="00865645">
      <w:pPr>
        <w:pStyle w:val="Body"/>
        <w:numPr>
          <w:ilvl w:val="0"/>
          <w:numId w:val="9"/>
        </w:numPr>
        <w:suppressAutoHyphens/>
        <w:jc w:val="both"/>
      </w:pPr>
      <w:r>
        <w:t>V</w:t>
      </w:r>
      <w:r w:rsidR="00632D3A">
        <w:t>isualize</w:t>
      </w:r>
      <w:r w:rsidR="00FA6AC2" w:rsidRPr="00CC611D">
        <w:t xml:space="preserve"> t</w:t>
      </w:r>
      <w:bookmarkStart w:id="22" w:name="_GoBack"/>
      <w:bookmarkEnd w:id="22"/>
      <w:r w:rsidR="00FA6AC2" w:rsidRPr="00CC611D">
        <w:t>he petr</w:t>
      </w:r>
      <w:r w:rsidR="00632D3A">
        <w:t>o</w:t>
      </w:r>
      <w:r w:rsidR="00FA6AC2" w:rsidRPr="00CC611D">
        <w:t xml:space="preserve">chemical processes connected through main feedstock / main product mass streams in a chart, in order to have an overview of the processes  using those </w:t>
      </w:r>
      <w:r w:rsidR="00632D3A">
        <w:t>compounds</w:t>
      </w:r>
      <w:r w:rsidR="00FA6AC2" w:rsidRPr="00CC611D">
        <w:t xml:space="preserve">. </w:t>
      </w:r>
    </w:p>
    <w:p w14:paraId="18777558" w14:textId="6220760E" w:rsidR="00FA6AC2" w:rsidRDefault="0073591E" w:rsidP="00865645">
      <w:pPr>
        <w:pStyle w:val="Body"/>
        <w:numPr>
          <w:ilvl w:val="0"/>
          <w:numId w:val="9"/>
        </w:numPr>
        <w:suppressAutoHyphens/>
        <w:jc w:val="both"/>
      </w:pPr>
      <w:r>
        <w:t>V</w:t>
      </w:r>
      <w:r w:rsidR="00632D3A">
        <w:t xml:space="preserve">isualize </w:t>
      </w:r>
      <w:r w:rsidR="00FA6AC2" w:rsidRPr="00664C37">
        <w:t xml:space="preserve"> energy change/recycling, to identify </w:t>
      </w:r>
      <w:r w:rsidR="00FA6AC2" w:rsidRPr="00664C37">
        <w:rPr>
          <w:noProof/>
        </w:rPr>
        <w:t>energy-related</w:t>
      </w:r>
      <w:r w:rsidR="00FA6AC2" w:rsidRPr="00664C37">
        <w:t xml:space="preserve"> issue</w:t>
      </w:r>
      <w:r w:rsidR="00632D3A">
        <w:t>s</w:t>
      </w:r>
    </w:p>
    <w:p w14:paraId="7EEA297E" w14:textId="125DDEDD" w:rsidR="00FA6AC2" w:rsidRDefault="00632D3A" w:rsidP="00865645">
      <w:pPr>
        <w:pStyle w:val="Body"/>
        <w:numPr>
          <w:ilvl w:val="0"/>
          <w:numId w:val="9"/>
        </w:numPr>
        <w:suppressAutoHyphens/>
        <w:jc w:val="both"/>
      </w:pPr>
      <w:r>
        <w:t>(V</w:t>
      </w:r>
      <w:r w:rsidR="00FA6AC2" w:rsidRPr="00664C37">
        <w:t>irtual reality (no actual functions implementations)</w:t>
      </w:r>
    </w:p>
    <w:p w14:paraId="057B726D" w14:textId="65F157B4" w:rsidR="002B0110" w:rsidRPr="00664C37" w:rsidRDefault="002B0110" w:rsidP="00865645">
      <w:pPr>
        <w:pStyle w:val="Body"/>
        <w:numPr>
          <w:ilvl w:val="0"/>
          <w:numId w:val="9"/>
        </w:numPr>
        <w:suppressAutoHyphens/>
        <w:jc w:val="both"/>
      </w:pPr>
      <w:r>
        <w:t xml:space="preserve">A comparison of emissions and revenues </w:t>
      </w:r>
      <w:r w:rsidR="00C148C1">
        <w:t>for different chemical products.</w:t>
      </w:r>
    </w:p>
    <w:p w14:paraId="7846D582" w14:textId="77777777" w:rsidR="00FA6AC2" w:rsidRPr="00FA6AC2" w:rsidRDefault="00FA6AC2" w:rsidP="00865645">
      <w:pPr>
        <w:pStyle w:val="Body"/>
        <w:jc w:val="both"/>
        <w:rPr>
          <w:rFonts w:eastAsiaTheme="minorEastAsia"/>
          <w:lang w:eastAsia="zh-CN"/>
        </w:rPr>
      </w:pPr>
    </w:p>
    <w:sectPr w:rsidR="00FA6AC2" w:rsidRPr="00FA6AC2">
      <w:headerReference w:type="default" r:id="rId15"/>
      <w:footerReference w:type="default" r:id="rId16"/>
      <w:type w:val="continuous"/>
      <w:pgSz w:w="11907" w:h="16840" w:code="9"/>
      <w:pgMar w:top="2892" w:right="3175" w:bottom="1361" w:left="1418" w:header="737" w:footer="68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A7A04" w14:textId="77777777" w:rsidR="009F303A" w:rsidRDefault="009F303A">
      <w:r>
        <w:separator/>
      </w:r>
    </w:p>
  </w:endnote>
  <w:endnote w:type="continuationSeparator" w:id="0">
    <w:p w14:paraId="6FF91C4B" w14:textId="77777777" w:rsidR="009F303A" w:rsidRDefault="009F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F972A" w14:textId="77777777" w:rsidR="00674DB1" w:rsidRDefault="0067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C21F1" w14:textId="77777777" w:rsidR="00674DB1" w:rsidRDefault="00674DB1">
    <w:pPr>
      <w:pStyle w:val="Rubricering"/>
    </w:pPr>
    <w:r>
      <w:rPr>
        <w:noProof/>
        <w:lang w:val="nl-NL" w:eastAsia="zh-CN"/>
      </w:rPr>
      <mc:AlternateContent>
        <mc:Choice Requires="wps">
          <w:drawing>
            <wp:anchor distT="0" distB="0" distL="114300" distR="114300" simplePos="0" relativeHeight="251660800" behindDoc="0" locked="0" layoutInCell="0" allowOverlap="1" wp14:anchorId="2B55E4B6" wp14:editId="1933DD41">
              <wp:simplePos x="0" y="0"/>
              <wp:positionH relativeFrom="page">
                <wp:posOffset>5760720</wp:posOffset>
              </wp:positionH>
              <wp:positionV relativeFrom="page">
                <wp:posOffset>9598660</wp:posOffset>
              </wp:positionV>
              <wp:extent cx="1548130" cy="828040"/>
              <wp:effectExtent l="0" t="0" r="0" b="0"/>
              <wp:wrapNone/>
              <wp:docPr id="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828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2438"/>
                          </w:tblGrid>
                          <w:tr w:rsidR="00674DB1" w14:paraId="61CA4687" w14:textId="77777777">
                            <w:tc>
                              <w:tcPr>
                                <w:tcW w:w="2438" w:type="dxa"/>
                              </w:tcPr>
                              <w:p w14:paraId="10F9FF78" w14:textId="77777777" w:rsidR="00674DB1" w:rsidRDefault="00674DB1">
                                <w:pPr>
                                  <w:pStyle w:val="Marge"/>
                                  <w:rPr>
                                    <w:b/>
                                  </w:rPr>
                                </w:pPr>
                                <w:r>
                                  <w:rPr>
                                    <w:b/>
                                  </w:rPr>
                                  <w:fldChar w:fldCharType="begin"/>
                                </w:r>
                                <w:r>
                                  <w:rPr>
                                    <w:b/>
                                  </w:rPr>
                                  <w:instrText xml:space="preserve"> DOCPROPERTY "Logotekst"  \* CHARFORMAT </w:instrText>
                                </w:r>
                                <w:r>
                                  <w:rPr>
                                    <w:b/>
                                  </w:rPr>
                                  <w:fldChar w:fldCharType="separate"/>
                                </w:r>
                                <w:r>
                                  <w:rPr>
                                    <w:b/>
                                  </w:rPr>
                                  <w:t xml:space="preserve"> </w:t>
                                </w:r>
                                <w:r>
                                  <w:rPr>
                                    <w:b/>
                                  </w:rPr>
                                  <w:fldChar w:fldCharType="end"/>
                                </w:r>
                              </w:p>
                            </w:tc>
                          </w:tr>
                          <w:tr w:rsidR="00674DB1" w14:paraId="3B5893D8" w14:textId="77777777">
                            <w:tc>
                              <w:tcPr>
                                <w:tcW w:w="2438" w:type="dxa"/>
                              </w:tcPr>
                              <w:p w14:paraId="2800A221" w14:textId="77777777" w:rsidR="00674DB1" w:rsidRDefault="00674DB1">
                                <w:pPr>
                                  <w:pStyle w:val="Marge"/>
                                </w:pPr>
                                <w:r>
                                  <w:fldChar w:fldCharType="begin"/>
                                </w:r>
                                <w:r>
                                  <w:instrText xml:space="preserve"> DOCPROPERTY "Logosubtekst"  \* CHARFORMAT </w:instrText>
                                </w:r>
                                <w:r>
                                  <w:fldChar w:fldCharType="separate"/>
                                </w:r>
                                <w:r>
                                  <w:t xml:space="preserve"> </w:t>
                                </w:r>
                                <w:r>
                                  <w:fldChar w:fldCharType="end"/>
                                </w:r>
                              </w:p>
                            </w:tc>
                          </w:tr>
                        </w:tbl>
                        <w:p w14:paraId="502CA6BA" w14:textId="77777777" w:rsidR="00674DB1" w:rsidRDefault="00674DB1">
                          <w:pPr>
                            <w:pStyle w:val="Marg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5E4B6" id="_x0000_t202" coordsize="21600,21600" o:spt="202" path="m,l,21600r21600,l21600,xe">
              <v:stroke joinstyle="miter"/>
              <v:path gradientshapeok="t" o:connecttype="rect"/>
            </v:shapetype>
            <v:shape id="Text Box 25" o:spid="_x0000_s1029" type="#_x0000_t202" style="position:absolute;margin-left:453.6pt;margin-top:755.8pt;width:121.9pt;height:6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PxsgIAALE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" o:allowincell="f"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2438"/>
                    </w:tblGrid>
                    <w:tr w:rsidR="00674DB1" w14:paraId="61CA4687" w14:textId="77777777">
                      <w:tc>
                        <w:tcPr>
                          <w:tcW w:w="2438" w:type="dxa"/>
                        </w:tcPr>
                        <w:p w14:paraId="10F9FF78" w14:textId="77777777" w:rsidR="00674DB1" w:rsidRDefault="00674DB1">
                          <w:pPr>
                            <w:pStyle w:val="Marge"/>
                            <w:rPr>
                              <w:b/>
                            </w:rPr>
                          </w:pPr>
                          <w:r>
                            <w:rPr>
                              <w:b/>
                            </w:rPr>
                            <w:fldChar w:fldCharType="begin"/>
                          </w:r>
                          <w:r>
                            <w:rPr>
                              <w:b/>
                            </w:rPr>
                            <w:instrText xml:space="preserve"> DOCPROPERTY "Logotekst"  \* CHARFORMAT </w:instrText>
                          </w:r>
                          <w:r>
                            <w:rPr>
                              <w:b/>
                            </w:rPr>
                            <w:fldChar w:fldCharType="separate"/>
                          </w:r>
                          <w:r>
                            <w:rPr>
                              <w:b/>
                            </w:rPr>
                            <w:t xml:space="preserve"> </w:t>
                          </w:r>
                          <w:r>
                            <w:rPr>
                              <w:b/>
                            </w:rPr>
                            <w:fldChar w:fldCharType="end"/>
                          </w:r>
                        </w:p>
                      </w:tc>
                    </w:tr>
                    <w:tr w:rsidR="00674DB1" w14:paraId="3B5893D8" w14:textId="77777777">
                      <w:tc>
                        <w:tcPr>
                          <w:tcW w:w="2438" w:type="dxa"/>
                        </w:tcPr>
                        <w:p w14:paraId="2800A221" w14:textId="77777777" w:rsidR="00674DB1" w:rsidRDefault="00674DB1">
                          <w:pPr>
                            <w:pStyle w:val="Marge"/>
                          </w:pPr>
                          <w:r>
                            <w:fldChar w:fldCharType="begin"/>
                          </w:r>
                          <w:r>
                            <w:instrText xml:space="preserve"> DOCPROPERTY "Logosubtekst"  \* CHARFORMAT </w:instrText>
                          </w:r>
                          <w:r>
                            <w:fldChar w:fldCharType="separate"/>
                          </w:r>
                          <w:r>
                            <w:t xml:space="preserve"> </w:t>
                          </w:r>
                          <w:r>
                            <w:fldChar w:fldCharType="end"/>
                          </w:r>
                        </w:p>
                      </w:tc>
                    </w:tr>
                  </w:tbl>
                  <w:p w14:paraId="502CA6BA" w14:textId="77777777" w:rsidR="00674DB1" w:rsidRDefault="00674DB1">
                    <w:pPr>
                      <w:pStyle w:val="Marge"/>
                    </w:pPr>
                  </w:p>
                </w:txbxContent>
              </v:textbox>
              <w10:wrap anchorx="page" anchory="page"/>
            </v:shape>
          </w:pict>
        </mc:Fallback>
      </mc:AlternateContent>
    </w:r>
    <w:r>
      <w:fldChar w:fldCharType="begin"/>
    </w:r>
    <w:r>
      <w:instrText xml:space="preserve"> DOCPROPERTY Rubricering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044C6" w14:textId="77777777" w:rsidR="00674DB1" w:rsidRDefault="00674D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00536" w14:textId="77777777" w:rsidR="00674DB1" w:rsidRDefault="00674DB1">
    <w:pPr>
      <w:pStyle w:val="Rubricering"/>
    </w:pPr>
    <w:r>
      <w:fldChar w:fldCharType="begin"/>
    </w:r>
    <w:r>
      <w:instrText xml:space="preserve"> DOCPROPERTY Rubricering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B44E62" w14:textId="77777777" w:rsidR="009F303A" w:rsidRDefault="009F303A">
      <w:r>
        <w:separator/>
      </w:r>
    </w:p>
  </w:footnote>
  <w:footnote w:type="continuationSeparator" w:id="0">
    <w:p w14:paraId="113C658A" w14:textId="77777777" w:rsidR="009F303A" w:rsidRDefault="009F3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35184" w14:textId="77777777" w:rsidR="00674DB1" w:rsidRDefault="0067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6747"/>
    </w:tblGrid>
    <w:tr w:rsidR="00674DB1" w14:paraId="0BE158A6" w14:textId="77777777">
      <w:trPr>
        <w:cantSplit/>
        <w:trHeight w:hRule="exact" w:val="260"/>
      </w:trPr>
      <w:tc>
        <w:tcPr>
          <w:tcW w:w="6747" w:type="dxa"/>
          <w:vAlign w:val="bottom"/>
        </w:tcPr>
        <w:p w14:paraId="02798B4A" w14:textId="77777777" w:rsidR="00674DB1" w:rsidRDefault="00674DB1">
          <w:pPr>
            <w:pStyle w:val="Instituutsnaam"/>
          </w:pPr>
        </w:p>
      </w:tc>
    </w:tr>
    <w:tr w:rsidR="00674DB1" w14:paraId="64A08ACC" w14:textId="77777777">
      <w:trPr>
        <w:trHeight w:hRule="exact" w:val="260"/>
      </w:trPr>
      <w:tc>
        <w:tcPr>
          <w:tcW w:w="6747" w:type="dxa"/>
        </w:tcPr>
        <w:p w14:paraId="5F1285B6" w14:textId="77777777" w:rsidR="00674DB1" w:rsidRDefault="00674DB1">
          <w:pPr>
            <w:pStyle w:val="Instituutsnaamitalic"/>
          </w:pPr>
        </w:p>
      </w:tc>
    </w:tr>
    <w:tr w:rsidR="00674DB1" w14:paraId="6A17F153" w14:textId="77777777">
      <w:trPr>
        <w:trHeight w:hRule="exact" w:val="220"/>
      </w:trPr>
      <w:tc>
        <w:tcPr>
          <w:tcW w:w="6747" w:type="dxa"/>
          <w:vAlign w:val="center"/>
        </w:tcPr>
        <w:p w14:paraId="7DF9900B" w14:textId="77777777" w:rsidR="00674DB1" w:rsidRDefault="00674DB1">
          <w:pPr>
            <w:pStyle w:val="Rubricering"/>
            <w:rPr>
              <w:noProof/>
            </w:rPr>
          </w:pPr>
          <w:r>
            <w:rPr>
              <w:noProof/>
              <w:lang w:val="nl-NL" w:eastAsia="zh-CN"/>
            </w:rPr>
            <mc:AlternateContent>
              <mc:Choice Requires="wps">
                <w:drawing>
                  <wp:anchor distT="0" distB="0" distL="114300" distR="114300" simplePos="0" relativeHeight="251657728" behindDoc="0" locked="0" layoutInCell="0" allowOverlap="1" wp14:anchorId="0F6DC5BA" wp14:editId="01472207">
                    <wp:simplePos x="0" y="0"/>
                    <wp:positionH relativeFrom="page">
                      <wp:posOffset>5724525</wp:posOffset>
                    </wp:positionH>
                    <wp:positionV relativeFrom="page">
                      <wp:posOffset>396240</wp:posOffset>
                    </wp:positionV>
                    <wp:extent cx="1332230" cy="504190"/>
                    <wp:effectExtent l="0" t="0" r="0" b="0"/>
                    <wp:wrapNone/>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4AFCB" w14:textId="77777777" w:rsidR="00674DB1" w:rsidRDefault="00674DB1">
                                <w:pPr>
                                  <w:pStyle w:val="TNO-naam"/>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6DC5BA" id="_x0000_t202" coordsize="21600,21600" o:spt="202" path="m,l,21600r21600,l21600,xe">
                    <v:stroke joinstyle="miter"/>
                    <v:path gradientshapeok="t" o:connecttype="rect"/>
                  </v:shapetype>
                  <v:shape id="Text Box 19" o:spid="_x0000_s1026" type="#_x0000_t202" style="position:absolute;margin-left:450.75pt;margin-top:31.2pt;width:104.9pt;height:39.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" o:allowincell="f" filled="f" stroked="f">
                    <v:textbox inset="0,0,0,0">
                      <w:txbxContent>
                        <w:p w14:paraId="53E4AFCB" w14:textId="77777777" w:rsidR="00674DB1" w:rsidRDefault="00674DB1">
                          <w:pPr>
                            <w:pStyle w:val="TNO-naam"/>
                          </w:pPr>
                        </w:p>
                      </w:txbxContent>
                    </v:textbox>
                    <w10:wrap anchorx="page" anchory="page"/>
                  </v:shape>
                </w:pict>
              </mc:Fallback>
            </mc:AlternateContent>
          </w:r>
        </w:p>
      </w:tc>
    </w:tr>
    <w:tr w:rsidR="00674DB1" w14:paraId="029A5EC5" w14:textId="77777777">
      <w:trPr>
        <w:trHeight w:val="240"/>
      </w:trPr>
      <w:tc>
        <w:tcPr>
          <w:tcW w:w="6747" w:type="dxa"/>
          <w:vAlign w:val="center"/>
        </w:tcPr>
        <w:p w14:paraId="3391FCC2" w14:textId="0BA7E73B" w:rsidR="00674DB1" w:rsidRDefault="00674DB1">
          <w:pPr>
            <w:pStyle w:val="Rubricering"/>
            <w:rPr>
              <w:noProof/>
            </w:rPr>
          </w:pPr>
          <w:r w:rsidRPr="004D1324">
            <w:rPr>
              <w:rStyle w:val="Documentsoort"/>
              <w:b w:val="0"/>
            </w:rPr>
            <w:t xml:space="preserve">Memorandum </w:t>
          </w:r>
          <w:r w:rsidRPr="004D1324">
            <w:rPr>
              <w:rStyle w:val="Documentsoort"/>
              <w:b w:val="0"/>
            </w:rPr>
            <w:fldChar w:fldCharType="begin"/>
          </w:r>
          <w:r w:rsidRPr="004D1324">
            <w:rPr>
              <w:rStyle w:val="Documentsoort"/>
              <w:b w:val="0"/>
            </w:rPr>
            <w:instrText xml:space="preserve"> IF </w:instrText>
          </w:r>
          <w:r w:rsidRPr="004D1324">
            <w:rPr>
              <w:rStyle w:val="Documentsoort"/>
              <w:b w:val="0"/>
            </w:rPr>
            <w:fldChar w:fldCharType="begin"/>
          </w:r>
          <w:r w:rsidRPr="004D1324">
            <w:rPr>
              <w:rStyle w:val="Documentsoort"/>
              <w:b w:val="0"/>
            </w:rPr>
            <w:instrText xml:space="preserve"> DOCPROPERTY "TNOKopie" </w:instrText>
          </w:r>
          <w:r w:rsidRPr="004D1324">
            <w:rPr>
              <w:rStyle w:val="Documentsoort"/>
              <w:b w:val="0"/>
            </w:rPr>
            <w:fldChar w:fldCharType="separate"/>
          </w:r>
          <w:r>
            <w:rPr>
              <w:rStyle w:val="Documentsoort"/>
              <w:b w:val="0"/>
            </w:rPr>
            <w:instrText xml:space="preserve"> </w:instrText>
          </w:r>
          <w:r w:rsidRPr="004D1324">
            <w:rPr>
              <w:rStyle w:val="Documentsoort"/>
              <w:b w:val="0"/>
            </w:rPr>
            <w:fldChar w:fldCharType="end"/>
          </w:r>
          <w:r w:rsidRPr="004D1324">
            <w:rPr>
              <w:rStyle w:val="Documentsoort"/>
              <w:b w:val="0"/>
            </w:rPr>
            <w:instrText xml:space="preserve"> = “TRUE” </w:instrText>
          </w:r>
          <w:r w:rsidRPr="004D1324">
            <w:rPr>
              <w:rStyle w:val="Documentsoort"/>
              <w:b w:val="0"/>
            </w:rPr>
            <w:fldChar w:fldCharType="begin"/>
          </w:r>
          <w:r w:rsidRPr="004D1324">
            <w:rPr>
              <w:rStyle w:val="Documentsoort"/>
              <w:b w:val="0"/>
            </w:rPr>
            <w:instrText xml:space="preserve"> IF </w:instrText>
          </w:r>
          <w:r w:rsidRPr="004D1324">
            <w:rPr>
              <w:rStyle w:val="Documentsoort"/>
              <w:b w:val="0"/>
            </w:rPr>
            <w:fldChar w:fldCharType="begin"/>
          </w:r>
          <w:r w:rsidRPr="004D1324">
            <w:rPr>
              <w:rStyle w:val="Documentsoort"/>
              <w:b w:val="0"/>
            </w:rPr>
            <w:instrText xml:space="preserve"> DOCPROPERTY "Language" </w:instrText>
          </w:r>
          <w:r w:rsidRPr="004D1324">
            <w:rPr>
              <w:rStyle w:val="Documentsoort"/>
              <w:b w:val="0"/>
            </w:rPr>
            <w:fldChar w:fldCharType="separate"/>
          </w:r>
          <w:r w:rsidRPr="004D1324">
            <w:rPr>
              <w:rStyle w:val="Documentsoort"/>
              <w:b w:val="0"/>
            </w:rPr>
            <w:instrText>2057</w:instrText>
          </w:r>
          <w:r w:rsidRPr="004D1324">
            <w:rPr>
              <w:rStyle w:val="Documentsoort"/>
              <w:b w:val="0"/>
            </w:rPr>
            <w:fldChar w:fldCharType="end"/>
          </w:r>
          <w:r w:rsidRPr="004D1324">
            <w:rPr>
              <w:rStyle w:val="Documentsoort"/>
              <w:b w:val="0"/>
            </w:rPr>
            <w:instrText xml:space="preserve"> = 1043 " ( Kopie ) " </w:instrText>
          </w:r>
          <w:r w:rsidRPr="004D1324">
            <w:rPr>
              <w:rStyle w:val="Documentsoort"/>
              <w:b w:val="0"/>
            </w:rPr>
            <w:fldChar w:fldCharType="begin"/>
          </w:r>
          <w:r w:rsidRPr="004D1324">
            <w:rPr>
              <w:rStyle w:val="Documentsoort"/>
              <w:b w:val="0"/>
            </w:rPr>
            <w:instrText xml:space="preserve"> IF </w:instrText>
          </w:r>
          <w:r w:rsidRPr="004D1324">
            <w:rPr>
              <w:rStyle w:val="Documentsoort"/>
              <w:b w:val="0"/>
            </w:rPr>
            <w:fldChar w:fldCharType="begin"/>
          </w:r>
          <w:r w:rsidRPr="004D1324">
            <w:rPr>
              <w:rStyle w:val="Documentsoort"/>
              <w:b w:val="0"/>
            </w:rPr>
            <w:instrText xml:space="preserve"> DOCPROPERTY "Language" </w:instrText>
          </w:r>
          <w:r w:rsidRPr="004D1324">
            <w:rPr>
              <w:rStyle w:val="Documentsoort"/>
              <w:b w:val="0"/>
            </w:rPr>
            <w:fldChar w:fldCharType="separate"/>
          </w:r>
          <w:r w:rsidRPr="004D1324">
            <w:rPr>
              <w:rStyle w:val="Documentsoort"/>
              <w:b w:val="0"/>
            </w:rPr>
            <w:instrText>2057</w:instrText>
          </w:r>
          <w:r w:rsidRPr="004D1324">
            <w:rPr>
              <w:rStyle w:val="Documentsoort"/>
              <w:b w:val="0"/>
            </w:rPr>
            <w:fldChar w:fldCharType="end"/>
          </w:r>
          <w:r w:rsidRPr="004D1324">
            <w:rPr>
              <w:rStyle w:val="Documentsoort"/>
              <w:b w:val="0"/>
            </w:rPr>
            <w:instrText xml:space="preserve"> = 1031 "***" </w:instrText>
          </w:r>
          <w:r w:rsidRPr="004D1324">
            <w:rPr>
              <w:rStyle w:val="Documentsoort"/>
              <w:b w:val="0"/>
            </w:rPr>
            <w:fldChar w:fldCharType="begin"/>
          </w:r>
          <w:r w:rsidRPr="004D1324">
            <w:rPr>
              <w:rStyle w:val="Documentsoort"/>
              <w:b w:val="0"/>
            </w:rPr>
            <w:instrText xml:space="preserve"> IF </w:instrText>
          </w:r>
          <w:r w:rsidRPr="004D1324">
            <w:rPr>
              <w:rStyle w:val="Documentsoort"/>
              <w:b w:val="0"/>
            </w:rPr>
            <w:fldChar w:fldCharType="begin"/>
          </w:r>
          <w:r w:rsidRPr="004D1324">
            <w:rPr>
              <w:rStyle w:val="Documentsoort"/>
              <w:b w:val="0"/>
            </w:rPr>
            <w:instrText xml:space="preserve"> DOCPROPERTY "Language" </w:instrText>
          </w:r>
          <w:r w:rsidRPr="004D1324">
            <w:rPr>
              <w:rStyle w:val="Documentsoort"/>
              <w:b w:val="0"/>
            </w:rPr>
            <w:fldChar w:fldCharType="separate"/>
          </w:r>
          <w:r w:rsidRPr="004D1324">
            <w:rPr>
              <w:rStyle w:val="Documentsoort"/>
              <w:b w:val="0"/>
            </w:rPr>
            <w:instrText>2057</w:instrText>
          </w:r>
          <w:r w:rsidRPr="004D1324">
            <w:rPr>
              <w:rStyle w:val="Documentsoort"/>
              <w:b w:val="0"/>
            </w:rPr>
            <w:fldChar w:fldCharType="end"/>
          </w:r>
          <w:r w:rsidRPr="004D1324">
            <w:rPr>
              <w:rStyle w:val="Documentsoort"/>
              <w:b w:val="0"/>
            </w:rPr>
            <w:instrText xml:space="preserve"> = 1036 "***" " ( Copy ) " </w:instrText>
          </w:r>
          <w:r w:rsidRPr="004D1324">
            <w:rPr>
              <w:rStyle w:val="Documentsoort"/>
              <w:b w:val="0"/>
            </w:rPr>
            <w:fldChar w:fldCharType="separate"/>
          </w:r>
          <w:r w:rsidRPr="004D1324">
            <w:rPr>
              <w:rStyle w:val="Documentsoort"/>
              <w:b w:val="0"/>
            </w:rPr>
            <w:instrText xml:space="preserve"> ( Copy ) </w:instrText>
          </w:r>
          <w:r w:rsidRPr="004D1324">
            <w:rPr>
              <w:rStyle w:val="Documentsoort"/>
              <w:b w:val="0"/>
            </w:rPr>
            <w:fldChar w:fldCharType="end"/>
          </w:r>
          <w:r w:rsidRPr="004D1324">
            <w:rPr>
              <w:rStyle w:val="Documentsoort"/>
              <w:b w:val="0"/>
            </w:rPr>
            <w:fldChar w:fldCharType="separate"/>
          </w:r>
          <w:r w:rsidRPr="004D1324">
            <w:rPr>
              <w:rStyle w:val="Documentsoort"/>
              <w:b w:val="0"/>
            </w:rPr>
            <w:instrText xml:space="preserve"> ( Copy ) </w:instrText>
          </w:r>
          <w:r w:rsidRPr="004D1324">
            <w:rPr>
              <w:rStyle w:val="Documentsoort"/>
              <w:b w:val="0"/>
            </w:rPr>
            <w:fldChar w:fldCharType="end"/>
          </w:r>
          <w:r w:rsidRPr="004D1324">
            <w:rPr>
              <w:rStyle w:val="Documentsoort"/>
              <w:b w:val="0"/>
            </w:rPr>
            <w:fldChar w:fldCharType="separate"/>
          </w:r>
          <w:r w:rsidRPr="004D1324">
            <w:rPr>
              <w:rStyle w:val="Documentsoort"/>
              <w:b w:val="0"/>
            </w:rPr>
            <w:instrText xml:space="preserve"> ( Copy ) </w:instrText>
          </w:r>
          <w:r w:rsidRPr="004D1324">
            <w:rPr>
              <w:rStyle w:val="Documentsoort"/>
              <w:b w:val="0"/>
            </w:rPr>
            <w:fldChar w:fldCharType="end"/>
          </w:r>
          <w:r w:rsidRPr="004D1324">
            <w:rPr>
              <w:rStyle w:val="Documentsoort"/>
              <w:b w:val="0"/>
            </w:rPr>
            <w:instrText xml:space="preserve"> ""</w:instrText>
          </w:r>
          <w:r w:rsidRPr="004D1324">
            <w:rPr>
              <w:rStyle w:val="Documentsoort"/>
              <w:b w:val="0"/>
            </w:rPr>
            <w:fldChar w:fldCharType="end"/>
          </w:r>
          <w:r w:rsidRPr="004D1324">
            <w:rPr>
              <w:rStyle w:val="Documentsoort"/>
              <w:b w:val="0"/>
            </w:rPr>
            <w:t xml:space="preserve"> </w:t>
          </w:r>
          <w:r>
            <w:rPr>
              <w:noProof/>
            </w:rPr>
            <w:fldChar w:fldCharType="begin"/>
          </w:r>
          <w:r>
            <w:rPr>
              <w:noProof/>
            </w:rPr>
            <w:instrText xml:space="preserve"> DOCPROPERTY Rubricering \* MERGEFORMAT </w:instrText>
          </w:r>
          <w:r>
            <w:rPr>
              <w:noProof/>
            </w:rPr>
            <w:fldChar w:fldCharType="end"/>
          </w:r>
        </w:p>
      </w:tc>
    </w:tr>
  </w:tbl>
  <w:p w14:paraId="77325932" w14:textId="77777777" w:rsidR="00674DB1" w:rsidRDefault="00674DB1">
    <w:pPr>
      <w:pStyle w:val="Header"/>
      <w:rPr>
        <w:noProof/>
      </w:rPr>
    </w:pPr>
    <w:r>
      <w:rPr>
        <w:noProof/>
        <w:lang w:val="nl-NL" w:eastAsia="zh-CN"/>
      </w:rPr>
      <mc:AlternateContent>
        <mc:Choice Requires="wps">
          <w:drawing>
            <wp:anchor distT="0" distB="0" distL="71755" distR="114300" simplePos="0" relativeHeight="251658752" behindDoc="0" locked="0" layoutInCell="0" allowOverlap="1" wp14:anchorId="20F11586" wp14:editId="5BD38B3F">
              <wp:simplePos x="0" y="0"/>
              <wp:positionH relativeFrom="page">
                <wp:posOffset>5724525</wp:posOffset>
              </wp:positionH>
              <wp:positionV relativeFrom="page">
                <wp:posOffset>1494155</wp:posOffset>
              </wp:positionV>
              <wp:extent cx="1511935" cy="3644900"/>
              <wp:effectExtent l="0" t="0" r="12065" b="12700"/>
              <wp:wrapSquare wrapText="bothSides"/>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364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7BB0" w14:textId="77777777" w:rsidR="00674DB1" w:rsidRPr="00FA6AC2" w:rsidRDefault="00674DB1">
                          <w:pPr>
                            <w:pStyle w:val="Marge"/>
                            <w:rPr>
                              <w:lang w:val="nl-NL"/>
                            </w:rPr>
                          </w:pPr>
                          <w:bookmarkStart w:id="5" w:name="Instituutsgegevens"/>
                          <w:r w:rsidRPr="00FA6AC2">
                            <w:rPr>
                              <w:lang w:val="nl-NL"/>
                            </w:rPr>
                            <w:t>Anna van Buerenplein 1</w:t>
                          </w:r>
                        </w:p>
                        <w:p w14:paraId="535ED06D" w14:textId="77777777" w:rsidR="00674DB1" w:rsidRPr="00FA6AC2" w:rsidRDefault="00674DB1">
                          <w:pPr>
                            <w:pStyle w:val="Marge"/>
                            <w:rPr>
                              <w:lang w:val="nl-NL"/>
                            </w:rPr>
                          </w:pPr>
                          <w:r w:rsidRPr="00FA6AC2">
                            <w:rPr>
                              <w:lang w:val="nl-NL"/>
                            </w:rPr>
                            <w:t>2595 DA  Den Haag</w:t>
                          </w:r>
                        </w:p>
                        <w:p w14:paraId="776EB5FE" w14:textId="77777777" w:rsidR="00674DB1" w:rsidRDefault="00674DB1">
                          <w:pPr>
                            <w:pStyle w:val="Marge"/>
                          </w:pPr>
                          <w:r>
                            <w:t>P.O. Box 96800</w:t>
                          </w:r>
                        </w:p>
                        <w:p w14:paraId="6D48CDA7" w14:textId="77777777" w:rsidR="00674DB1" w:rsidRDefault="00674DB1">
                          <w:pPr>
                            <w:pStyle w:val="Marge"/>
                          </w:pPr>
                          <w:r>
                            <w:t>2509 JE  The Hague</w:t>
                          </w:r>
                        </w:p>
                        <w:p w14:paraId="1D066D97" w14:textId="77777777" w:rsidR="00674DB1" w:rsidRDefault="00674DB1">
                          <w:pPr>
                            <w:pStyle w:val="Marge"/>
                          </w:pPr>
                          <w:r>
                            <w:t>The Netherlands</w:t>
                          </w:r>
                          <w:bookmarkEnd w:id="5"/>
                        </w:p>
                        <w:p w14:paraId="1AA6FF51" w14:textId="77777777" w:rsidR="00674DB1" w:rsidRDefault="00674DB1">
                          <w:pPr>
                            <w:pStyle w:val="Margewitregel"/>
                          </w:pPr>
                        </w:p>
                        <w:p w14:paraId="139D8884" w14:textId="77777777" w:rsidR="00674DB1" w:rsidRDefault="00674DB1">
                          <w:pPr>
                            <w:pStyle w:val="Marge"/>
                          </w:pPr>
                          <w:bookmarkStart w:id="6" w:name="InstituutsURL"/>
                          <w:r>
                            <w:t>www.tno.nl</w:t>
                          </w:r>
                          <w:bookmarkEnd w:id="6"/>
                        </w:p>
                        <w:p w14:paraId="1D8AEB60" w14:textId="77777777" w:rsidR="00674DB1" w:rsidRDefault="00674DB1">
                          <w:pPr>
                            <w:pStyle w:val="Margewitregel"/>
                          </w:pPr>
                        </w:p>
                        <w:p w14:paraId="757476EC" w14:textId="77777777" w:rsidR="00674DB1" w:rsidRDefault="00674DB1">
                          <w:pPr>
                            <w:pStyle w:val="Marge"/>
                          </w:pPr>
                          <w:bookmarkStart w:id="7" w:name="Telefoon"/>
                          <w:r>
                            <w:t>T</w:t>
                          </w:r>
                          <w:r>
                            <w:tab/>
                            <w:t>+31 88 866 00 00</w:t>
                          </w:r>
                          <w:bookmarkEnd w:id="7"/>
                        </w:p>
                        <w:p w14:paraId="10032CA8" w14:textId="77777777" w:rsidR="00674DB1" w:rsidRDefault="00674DB1">
                          <w:pPr>
                            <w:pStyle w:val="Marge"/>
                          </w:pPr>
                          <w:bookmarkStart w:id="8" w:name="Telefax"/>
                          <w:bookmarkEnd w:id="8"/>
                        </w:p>
                        <w:p w14:paraId="64D4D251" w14:textId="77777777" w:rsidR="00674DB1" w:rsidRDefault="00674DB1">
                          <w:pPr>
                            <w:pStyle w:val="Marge"/>
                          </w:pPr>
                          <w:bookmarkStart w:id="9" w:name="EMail"/>
                          <w:bookmarkEnd w:id="9"/>
                        </w:p>
                        <w:p w14:paraId="53954A7C" w14:textId="77777777" w:rsidR="00674DB1" w:rsidRDefault="00674DB1">
                          <w:pPr>
                            <w:pStyle w:val="Margewitregel"/>
                          </w:pPr>
                        </w:p>
                        <w:p w14:paraId="215767D1" w14:textId="77777777" w:rsidR="00674DB1" w:rsidRDefault="00674DB1">
                          <w:pPr>
                            <w:pStyle w:val="Margewitregel"/>
                          </w:pPr>
                        </w:p>
                        <w:p w14:paraId="31367E90" w14:textId="77777777" w:rsidR="00674DB1" w:rsidRDefault="00674DB1">
                          <w:pPr>
                            <w:pStyle w:val="Margewitregel"/>
                          </w:pPr>
                        </w:p>
                        <w:p w14:paraId="12A238A6" w14:textId="38E13603"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"Datum"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"Date" </w:instrText>
                          </w:r>
                          <w:r>
                            <w:fldChar w:fldCharType="separate"/>
                          </w:r>
                          <w:r w:rsidR="00305662">
                            <w:instrText>Date</w:instrText>
                          </w:r>
                          <w:r>
                            <w:fldChar w:fldCharType="end"/>
                          </w:r>
                          <w:r>
                            <w:fldChar w:fldCharType="separate"/>
                          </w:r>
                          <w:r w:rsidR="00305662">
                            <w:instrText>Date</w:instrText>
                          </w:r>
                          <w:r>
                            <w:fldChar w:fldCharType="end"/>
                          </w:r>
                          <w:r>
                            <w:fldChar w:fldCharType="separate"/>
                          </w:r>
                          <w:r w:rsidR="00305662">
                            <w:t>Date</w:t>
                          </w:r>
                          <w:r>
                            <w:fldChar w:fldCharType="end"/>
                          </w:r>
                        </w:p>
                        <w:p w14:paraId="74640614" w14:textId="77777777" w:rsidR="00674DB1" w:rsidRDefault="00865645">
                          <w:pPr>
                            <w:pStyle w:val="Marge"/>
                          </w:pPr>
                          <w:fldSimple w:instr=" DOCPROPERTY Datum \* MERGEFORMAT ">
                            <w:r w:rsidR="00674DB1">
                              <w:t>23 May 2017</w:t>
                            </w:r>
                          </w:fldSimple>
                        </w:p>
                        <w:p w14:paraId="3C4A1BEF" w14:textId="77777777" w:rsidR="00674DB1" w:rsidRDefault="00674DB1">
                          <w:pPr>
                            <w:pStyle w:val="Margewitregel"/>
                          </w:pPr>
                        </w:p>
                        <w:p w14:paraId="021E849B" w14:textId="13507E11"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"Onze referentie"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"Our reference" </w:instrText>
                          </w:r>
                          <w:r>
                            <w:fldChar w:fldCharType="separate"/>
                          </w:r>
                          <w:r w:rsidR="00305662">
                            <w:instrText>Our reference</w:instrText>
                          </w:r>
                          <w:r>
                            <w:fldChar w:fldCharType="end"/>
                          </w:r>
                          <w:r>
                            <w:fldChar w:fldCharType="separate"/>
                          </w:r>
                          <w:r w:rsidR="00305662">
                            <w:instrText>Our reference</w:instrText>
                          </w:r>
                          <w:r>
                            <w:fldChar w:fldCharType="end"/>
                          </w:r>
                          <w:r>
                            <w:fldChar w:fldCharType="separate"/>
                          </w:r>
                          <w:r w:rsidR="00305662">
                            <w:t>Our reference</w:t>
                          </w:r>
                          <w:r>
                            <w:fldChar w:fldCharType="end"/>
                          </w:r>
                        </w:p>
                        <w:p w14:paraId="67D1ED8C" w14:textId="77777777" w:rsidR="00674DB1" w:rsidRDefault="00865645">
                          <w:pPr>
                            <w:pStyle w:val="Marge"/>
                          </w:pPr>
                          <w:fldSimple w:instr=" DOCPROPERTY Nummer \* MERGEFORMAT ">
                            <w:r w:rsidR="00674DB1">
                              <w:t>&lt;vnr-ext&gt;</w:t>
                            </w:r>
                          </w:fldSimple>
                        </w:p>
                        <w:p w14:paraId="7B92F963" w14:textId="77777777" w:rsidR="00674DB1" w:rsidRDefault="00674DB1">
                          <w:pPr>
                            <w:pStyle w:val="Margewitregel"/>
                          </w:pPr>
                          <w:bookmarkStart w:id="10" w:name="MargeVarGegStart"/>
                          <w:bookmarkEnd w:id="10"/>
                        </w:p>
                        <w:p w14:paraId="50764087" w14:textId="4995391A"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"Doorkiesnummer"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"Direct dialling" </w:instrText>
                          </w:r>
                          <w:r>
                            <w:fldChar w:fldCharType="separate"/>
                          </w:r>
                          <w:r w:rsidR="00305662">
                            <w:instrText>Direct dialling</w:instrText>
                          </w:r>
                          <w:r>
                            <w:fldChar w:fldCharType="end"/>
                          </w:r>
                          <w:r>
                            <w:fldChar w:fldCharType="separate"/>
                          </w:r>
                          <w:r w:rsidR="00305662">
                            <w:instrText>Direct dialling</w:instrText>
                          </w:r>
                          <w:r>
                            <w:fldChar w:fldCharType="end"/>
                          </w:r>
                          <w:r>
                            <w:fldChar w:fldCharType="separate"/>
                          </w:r>
                          <w:r w:rsidR="00305662">
                            <w:t>Direct dialling</w:t>
                          </w:r>
                          <w:r>
                            <w:fldChar w:fldCharType="end"/>
                          </w:r>
                        </w:p>
                        <w:p w14:paraId="639654BB" w14:textId="77777777" w:rsidR="00674DB1" w:rsidRDefault="00674DB1">
                          <w:pPr>
                            <w:pStyle w:val="Marge"/>
                          </w:pPr>
                          <w:bookmarkStart w:id="11" w:name="Doorkiesnummer"/>
                          <w:r>
                            <w:t>+31( 88 662 76 2</w:t>
                          </w:r>
                          <w:bookmarkEnd w:id="11"/>
                        </w:p>
                        <w:p w14:paraId="193D7409" w14:textId="77777777" w:rsidR="00674DB1" w:rsidRDefault="00674DB1">
                          <w:pPr>
                            <w:pStyle w:val="Margewitregel"/>
                          </w:pPr>
                        </w:p>
                        <w:p w14:paraId="65993889" w14:textId="77777777" w:rsidR="00674DB1" w:rsidRDefault="00674DB1">
                          <w:pPr>
                            <w:pStyle w:val="Margewitregel"/>
                          </w:pPr>
                        </w:p>
                        <w:p w14:paraId="421AD39C" w14:textId="77777777" w:rsidR="00674DB1" w:rsidRDefault="00674DB1">
                          <w:pPr>
                            <w:pStyle w:val="Margewitregel"/>
                          </w:pPr>
                          <w:bookmarkStart w:id="12" w:name="MargeVarGegEind"/>
                          <w:bookmarkEnd w:id="12"/>
                        </w:p>
                        <w:p w14:paraId="1A34DA78" w14:textId="77777777" w:rsidR="00674DB1" w:rsidRDefault="00674DB1">
                          <w:pPr>
                            <w:pStyle w:val="Algemenevoorwaarden"/>
                          </w:pPr>
                        </w:p>
                        <w:p w14:paraId="78ADFC6A" w14:textId="77777777" w:rsidR="00674DB1" w:rsidRDefault="00674DB1">
                          <w:pPr>
                            <w:pStyle w:val="Algemenevoorwaarden"/>
                          </w:pPr>
                        </w:p>
                        <w:p w14:paraId="45B97202" w14:textId="77777777" w:rsidR="00674DB1" w:rsidRDefault="00674DB1">
                          <w:pPr>
                            <w:pStyle w:val="Marg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11586" id="_x0000_t202" coordsize="21600,21600" o:spt="202" path="m,l,21600r21600,l21600,xe">
              <v:stroke joinstyle="miter"/>
              <v:path gradientshapeok="t" o:connecttype="rect"/>
            </v:shapetype>
            <v:shape id="Text Box 20" o:spid="_x0000_s1027" type="#_x0000_t202" style="position:absolute;margin-left:450.75pt;margin-top:117.65pt;width:119.05pt;height:287pt;z-index:251658752;visibility:visible;mso-wrap-style:square;mso-width-percent:0;mso-height-percent:0;mso-wrap-distance-left:5.65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" o:allowincell="f" filled="f" stroked="f">
              <v:textbox inset="0,0,0,0">
                <w:txbxContent>
                  <w:p w14:paraId="2E5D7BB0" w14:textId="77777777" w:rsidR="00674DB1" w:rsidRPr="00FA6AC2" w:rsidRDefault="00674DB1">
                    <w:pPr>
                      <w:pStyle w:val="Marge"/>
                      <w:rPr>
                        <w:lang w:val="nl-NL"/>
                      </w:rPr>
                    </w:pPr>
                    <w:bookmarkStart w:id="13" w:name="Instituutsgegevens"/>
                    <w:r w:rsidRPr="00FA6AC2">
                      <w:rPr>
                        <w:lang w:val="nl-NL"/>
                      </w:rPr>
                      <w:t>Anna van Buerenplein 1</w:t>
                    </w:r>
                  </w:p>
                  <w:p w14:paraId="535ED06D" w14:textId="77777777" w:rsidR="00674DB1" w:rsidRPr="00FA6AC2" w:rsidRDefault="00674DB1">
                    <w:pPr>
                      <w:pStyle w:val="Marge"/>
                      <w:rPr>
                        <w:lang w:val="nl-NL"/>
                      </w:rPr>
                    </w:pPr>
                    <w:r w:rsidRPr="00FA6AC2">
                      <w:rPr>
                        <w:lang w:val="nl-NL"/>
                      </w:rPr>
                      <w:t>2595 DA  Den Haag</w:t>
                    </w:r>
                  </w:p>
                  <w:p w14:paraId="776EB5FE" w14:textId="77777777" w:rsidR="00674DB1" w:rsidRDefault="00674DB1">
                    <w:pPr>
                      <w:pStyle w:val="Marge"/>
                    </w:pPr>
                    <w:r>
                      <w:t>P.O. Box 96800</w:t>
                    </w:r>
                  </w:p>
                  <w:p w14:paraId="6D48CDA7" w14:textId="77777777" w:rsidR="00674DB1" w:rsidRDefault="00674DB1">
                    <w:pPr>
                      <w:pStyle w:val="Marge"/>
                    </w:pPr>
                    <w:r>
                      <w:t>2509 JE  The Hague</w:t>
                    </w:r>
                  </w:p>
                  <w:p w14:paraId="1D066D97" w14:textId="77777777" w:rsidR="00674DB1" w:rsidRDefault="00674DB1">
                    <w:pPr>
                      <w:pStyle w:val="Marge"/>
                    </w:pPr>
                    <w:r>
                      <w:t>The Netherlands</w:t>
                    </w:r>
                    <w:bookmarkEnd w:id="13"/>
                  </w:p>
                  <w:p w14:paraId="1AA6FF51" w14:textId="77777777" w:rsidR="00674DB1" w:rsidRDefault="00674DB1">
                    <w:pPr>
                      <w:pStyle w:val="Margewitregel"/>
                    </w:pPr>
                  </w:p>
                  <w:p w14:paraId="139D8884" w14:textId="77777777" w:rsidR="00674DB1" w:rsidRDefault="00674DB1">
                    <w:pPr>
                      <w:pStyle w:val="Marge"/>
                    </w:pPr>
                    <w:bookmarkStart w:id="14" w:name="InstituutsURL"/>
                    <w:r>
                      <w:t>www.tno.nl</w:t>
                    </w:r>
                    <w:bookmarkEnd w:id="14"/>
                  </w:p>
                  <w:p w14:paraId="1D8AEB60" w14:textId="77777777" w:rsidR="00674DB1" w:rsidRDefault="00674DB1">
                    <w:pPr>
                      <w:pStyle w:val="Margewitregel"/>
                    </w:pPr>
                  </w:p>
                  <w:p w14:paraId="757476EC" w14:textId="77777777" w:rsidR="00674DB1" w:rsidRDefault="00674DB1">
                    <w:pPr>
                      <w:pStyle w:val="Marge"/>
                    </w:pPr>
                    <w:bookmarkStart w:id="15" w:name="Telefoon"/>
                    <w:r>
                      <w:t>T</w:t>
                    </w:r>
                    <w:r>
                      <w:tab/>
                      <w:t>+31 88 866 00 00</w:t>
                    </w:r>
                    <w:bookmarkEnd w:id="15"/>
                  </w:p>
                  <w:p w14:paraId="10032CA8" w14:textId="77777777" w:rsidR="00674DB1" w:rsidRDefault="00674DB1">
                    <w:pPr>
                      <w:pStyle w:val="Marge"/>
                    </w:pPr>
                    <w:bookmarkStart w:id="16" w:name="Telefax"/>
                    <w:bookmarkEnd w:id="16"/>
                  </w:p>
                  <w:p w14:paraId="64D4D251" w14:textId="77777777" w:rsidR="00674DB1" w:rsidRDefault="00674DB1">
                    <w:pPr>
                      <w:pStyle w:val="Marge"/>
                    </w:pPr>
                    <w:bookmarkStart w:id="17" w:name="EMail"/>
                    <w:bookmarkEnd w:id="17"/>
                  </w:p>
                  <w:p w14:paraId="53954A7C" w14:textId="77777777" w:rsidR="00674DB1" w:rsidRDefault="00674DB1">
                    <w:pPr>
                      <w:pStyle w:val="Margewitregel"/>
                    </w:pPr>
                  </w:p>
                  <w:p w14:paraId="215767D1" w14:textId="77777777" w:rsidR="00674DB1" w:rsidRDefault="00674DB1">
                    <w:pPr>
                      <w:pStyle w:val="Margewitregel"/>
                    </w:pPr>
                  </w:p>
                  <w:p w14:paraId="31367E90" w14:textId="77777777" w:rsidR="00674DB1" w:rsidRDefault="00674DB1">
                    <w:pPr>
                      <w:pStyle w:val="Margewitregel"/>
                    </w:pPr>
                  </w:p>
                  <w:p w14:paraId="12A238A6" w14:textId="38E13603"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"Datum"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"Date" </w:instrText>
                    </w:r>
                    <w:r>
                      <w:fldChar w:fldCharType="separate"/>
                    </w:r>
                    <w:r w:rsidR="00305662">
                      <w:instrText>Date</w:instrText>
                    </w:r>
                    <w:r>
                      <w:fldChar w:fldCharType="end"/>
                    </w:r>
                    <w:r>
                      <w:fldChar w:fldCharType="separate"/>
                    </w:r>
                    <w:r w:rsidR="00305662">
                      <w:instrText>Date</w:instrText>
                    </w:r>
                    <w:r>
                      <w:fldChar w:fldCharType="end"/>
                    </w:r>
                    <w:r>
                      <w:fldChar w:fldCharType="separate"/>
                    </w:r>
                    <w:r w:rsidR="00305662">
                      <w:t>Date</w:t>
                    </w:r>
                    <w:r>
                      <w:fldChar w:fldCharType="end"/>
                    </w:r>
                  </w:p>
                  <w:p w14:paraId="74640614" w14:textId="77777777" w:rsidR="00674DB1" w:rsidRDefault="00865645">
                    <w:pPr>
                      <w:pStyle w:val="Marge"/>
                    </w:pPr>
                    <w:fldSimple w:instr=" DOCPROPERTY Datum \* MERGEFORMAT ">
                      <w:r w:rsidR="00674DB1">
                        <w:t>23 May 2017</w:t>
                      </w:r>
                    </w:fldSimple>
                  </w:p>
                  <w:p w14:paraId="3C4A1BEF" w14:textId="77777777" w:rsidR="00674DB1" w:rsidRDefault="00674DB1">
                    <w:pPr>
                      <w:pStyle w:val="Margewitregel"/>
                    </w:pPr>
                  </w:p>
                  <w:p w14:paraId="021E849B" w14:textId="13507E11"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"Onze referentie"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"Our reference" </w:instrText>
                    </w:r>
                    <w:r>
                      <w:fldChar w:fldCharType="separate"/>
                    </w:r>
                    <w:r w:rsidR="00305662">
                      <w:instrText>Our reference</w:instrText>
                    </w:r>
                    <w:r>
                      <w:fldChar w:fldCharType="end"/>
                    </w:r>
                    <w:r>
                      <w:fldChar w:fldCharType="separate"/>
                    </w:r>
                    <w:r w:rsidR="00305662">
                      <w:instrText>Our reference</w:instrText>
                    </w:r>
                    <w:r>
                      <w:fldChar w:fldCharType="end"/>
                    </w:r>
                    <w:r>
                      <w:fldChar w:fldCharType="separate"/>
                    </w:r>
                    <w:r w:rsidR="00305662">
                      <w:t>Our reference</w:t>
                    </w:r>
                    <w:r>
                      <w:fldChar w:fldCharType="end"/>
                    </w:r>
                  </w:p>
                  <w:p w14:paraId="67D1ED8C" w14:textId="77777777" w:rsidR="00674DB1" w:rsidRDefault="00865645">
                    <w:pPr>
                      <w:pStyle w:val="Marge"/>
                    </w:pPr>
                    <w:fldSimple w:instr=" DOCPROPERTY Nummer \* MERGEFORMAT ">
                      <w:r w:rsidR="00674DB1">
                        <w:t>&lt;vnr-ext&gt;</w:t>
                      </w:r>
                    </w:fldSimple>
                  </w:p>
                  <w:p w14:paraId="7B92F963" w14:textId="77777777" w:rsidR="00674DB1" w:rsidRDefault="00674DB1">
                    <w:pPr>
                      <w:pStyle w:val="Margewitregel"/>
                    </w:pPr>
                    <w:bookmarkStart w:id="18" w:name="MargeVarGegStart"/>
                    <w:bookmarkEnd w:id="18"/>
                  </w:p>
                  <w:p w14:paraId="50764087" w14:textId="4995391A"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"Doorkiesnummer"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"Direct dialling" </w:instrText>
                    </w:r>
                    <w:r>
                      <w:fldChar w:fldCharType="separate"/>
                    </w:r>
                    <w:r w:rsidR="00305662">
                      <w:instrText>Direct dialling</w:instrText>
                    </w:r>
                    <w:r>
                      <w:fldChar w:fldCharType="end"/>
                    </w:r>
                    <w:r>
                      <w:fldChar w:fldCharType="separate"/>
                    </w:r>
                    <w:r w:rsidR="00305662">
                      <w:instrText>Direct dialling</w:instrText>
                    </w:r>
                    <w:r>
                      <w:fldChar w:fldCharType="end"/>
                    </w:r>
                    <w:r>
                      <w:fldChar w:fldCharType="separate"/>
                    </w:r>
                    <w:r w:rsidR="00305662">
                      <w:t>Direct dialling</w:t>
                    </w:r>
                    <w:r>
                      <w:fldChar w:fldCharType="end"/>
                    </w:r>
                  </w:p>
                  <w:p w14:paraId="639654BB" w14:textId="77777777" w:rsidR="00674DB1" w:rsidRDefault="00674DB1">
                    <w:pPr>
                      <w:pStyle w:val="Marge"/>
                    </w:pPr>
                    <w:bookmarkStart w:id="19" w:name="Doorkiesnummer"/>
                    <w:r>
                      <w:t>+31( 88 662 76 2</w:t>
                    </w:r>
                    <w:bookmarkEnd w:id="19"/>
                  </w:p>
                  <w:p w14:paraId="193D7409" w14:textId="77777777" w:rsidR="00674DB1" w:rsidRDefault="00674DB1">
                    <w:pPr>
                      <w:pStyle w:val="Margewitregel"/>
                    </w:pPr>
                  </w:p>
                  <w:p w14:paraId="65993889" w14:textId="77777777" w:rsidR="00674DB1" w:rsidRDefault="00674DB1">
                    <w:pPr>
                      <w:pStyle w:val="Margewitregel"/>
                    </w:pPr>
                  </w:p>
                  <w:p w14:paraId="421AD39C" w14:textId="77777777" w:rsidR="00674DB1" w:rsidRDefault="00674DB1">
                    <w:pPr>
                      <w:pStyle w:val="Margewitregel"/>
                    </w:pPr>
                    <w:bookmarkStart w:id="20" w:name="MargeVarGegEind"/>
                    <w:bookmarkEnd w:id="20"/>
                  </w:p>
                  <w:p w14:paraId="1A34DA78" w14:textId="77777777" w:rsidR="00674DB1" w:rsidRDefault="00674DB1">
                    <w:pPr>
                      <w:pStyle w:val="Algemenevoorwaarden"/>
                    </w:pPr>
                  </w:p>
                  <w:p w14:paraId="78ADFC6A" w14:textId="77777777" w:rsidR="00674DB1" w:rsidRDefault="00674DB1">
                    <w:pPr>
                      <w:pStyle w:val="Algemenevoorwaarden"/>
                    </w:pPr>
                  </w:p>
                  <w:p w14:paraId="45B97202" w14:textId="77777777" w:rsidR="00674DB1" w:rsidRDefault="00674DB1">
                    <w:pPr>
                      <w:pStyle w:val="Marge"/>
                    </w:pPr>
                  </w:p>
                </w:txbxContent>
              </v:textbox>
              <w10:wrap type="square" anchorx="page" anchory="page"/>
            </v:shape>
          </w:pict>
        </mc:Fallback>
      </mc:AlternateContent>
    </w:r>
  </w:p>
  <w:p w14:paraId="6194C4C2" w14:textId="77777777" w:rsidR="00674DB1" w:rsidRDefault="00674DB1">
    <w:pPr>
      <w:pStyle w:val="Header"/>
      <w:rPr>
        <w:noProof/>
      </w:rPr>
    </w:pPr>
    <w:r>
      <w:rPr>
        <w:noProof/>
        <w:lang w:val="nl-NL" w:eastAsia="zh-CN"/>
      </w:rPr>
      <mc:AlternateContent>
        <mc:Choice Requires="wps">
          <w:drawing>
            <wp:anchor distT="0" distB="0" distL="114300" distR="114300" simplePos="0" relativeHeight="251667968" behindDoc="1" locked="0" layoutInCell="0" allowOverlap="1" wp14:anchorId="5D91E5DC" wp14:editId="412C15B8">
              <wp:simplePos x="0" y="0"/>
              <wp:positionH relativeFrom="page">
                <wp:posOffset>380041</wp:posOffset>
              </wp:positionH>
              <wp:positionV relativeFrom="page">
                <wp:posOffset>3863505</wp:posOffset>
              </wp:positionV>
              <wp:extent cx="5865495" cy="1067161"/>
              <wp:effectExtent l="0" t="0" r="0" b="0"/>
              <wp:wrapNone/>
              <wp:docPr id="4" name="wm_Concept-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1067161"/>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0FEAD6" w14:textId="77777777" w:rsidR="00674DB1" w:rsidRDefault="00674DB1" w:rsidP="00EA499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5D91E5DC" id="wm_Concept-01" o:spid="_x0000_s1028" type="#_x0000_t202" style="position:absolute;margin-left:29.9pt;margin-top:304.2pt;width:461.85pt;height:84.05pt;rotation:-45;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" o:allowincell="f" filled="f" stroked="f">
              <v:stroke joinstyle="round"/>
              <o:lock v:ext="edit" shapetype="t"/>
              <v:textbox>
                <w:txbxContent>
                  <w:p w14:paraId="170FEAD6" w14:textId="77777777" w:rsidR="00674DB1" w:rsidRDefault="00674DB1" w:rsidP="00EA499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page" anchory="page"/>
            </v:shape>
          </w:pict>
        </mc:Fallback>
      </mc:AlternateContent>
    </w:r>
    <w:r>
      <w:rPr>
        <w:noProof/>
        <w:lang w:val="nl-NL" w:eastAsia="zh-CN"/>
      </w:rPr>
      <w:drawing>
        <wp:anchor distT="0" distB="0" distL="114300" distR="114300" simplePos="0" relativeHeight="251664896" behindDoc="1" locked="0" layoutInCell="0" allowOverlap="1" wp14:anchorId="534A03CB" wp14:editId="59805551">
          <wp:simplePos x="0" y="0"/>
          <wp:positionH relativeFrom="page">
            <wp:posOffset>0</wp:posOffset>
          </wp:positionH>
          <wp:positionV relativeFrom="page">
            <wp:posOffset>0</wp:posOffset>
          </wp:positionV>
          <wp:extent cx="7556400" cy="1076400"/>
          <wp:effectExtent l="0" t="0" r="6985" b="0"/>
          <wp:wrapNone/>
          <wp:docPr id="16" name="wm_logo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tblGrid>
    <w:tr w:rsidR="00674DB1" w14:paraId="00347C95" w14:textId="77777777">
      <w:trPr>
        <w:cantSplit/>
        <w:trHeight w:hRule="exact" w:val="560"/>
      </w:trPr>
      <w:tc>
        <w:tcPr>
          <w:tcW w:w="6691" w:type="dxa"/>
          <w:vAlign w:val="bottom"/>
        </w:tcPr>
        <w:p w14:paraId="31282D7E" w14:textId="77777777" w:rsidR="00674DB1" w:rsidRDefault="00674DB1">
          <w:pPr>
            <w:pStyle w:val="Instituutsnaam"/>
          </w:pPr>
          <w:r>
            <w:rPr>
              <w:lang w:val="nl-NL" w:eastAsia="zh-CN"/>
            </w:rPr>
            <mc:AlternateContent>
              <mc:Choice Requires="wps">
                <w:drawing>
                  <wp:anchor distT="0" distB="0" distL="114300" distR="114300" simplePos="0" relativeHeight="251656704" behindDoc="0" locked="0" layoutInCell="0" allowOverlap="1" wp14:anchorId="75BBD6DC" wp14:editId="422EA45E">
                    <wp:simplePos x="0" y="0"/>
                    <wp:positionH relativeFrom="page">
                      <wp:posOffset>5760720</wp:posOffset>
                    </wp:positionH>
                    <wp:positionV relativeFrom="page">
                      <wp:posOffset>1511935</wp:posOffset>
                    </wp:positionV>
                    <wp:extent cx="1511935" cy="8639810"/>
                    <wp:effectExtent l="0" t="0" r="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863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6E814" w14:textId="77777777" w:rsidR="00674DB1" w:rsidRDefault="00674DB1">
                                <w:pPr>
                                  <w:pStyle w:val="Margebold"/>
                                </w:pPr>
                                <w:r>
                                  <w:t>Marge Bold</w:t>
                                </w:r>
                              </w:p>
                              <w:p w14:paraId="0C221438" w14:textId="77777777" w:rsidR="00674DB1" w:rsidRDefault="00674DB1">
                                <w:pPr>
                                  <w:pStyle w:val="Marge"/>
                                </w:pPr>
                                <w:r>
                                  <w:t>marge</w:t>
                                </w:r>
                              </w:p>
                              <w:p w14:paraId="126E70BA" w14:textId="77777777" w:rsidR="00674DB1" w:rsidRDefault="00674DB1">
                                <w:pPr>
                                  <w:pStyle w:val="Marg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BD6DC" id="_x0000_t202" coordsize="21600,21600" o:spt="202" path="m,l,21600r21600,l21600,xe">
                    <v:stroke joinstyle="miter"/>
                    <v:path gradientshapeok="t" o:connecttype="rect"/>
                  </v:shapetype>
                  <v:shape id="Text Box 18" o:spid="_x0000_s1030" type="#_x0000_t202" style="position:absolute;margin-left:453.6pt;margin-top:119.05pt;width:119.05pt;height:680.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" o:allowincell="f" filled="f" stroked="f">
                    <v:textbox inset="0,0,0,0">
                      <w:txbxContent>
                        <w:p w14:paraId="46A6E814" w14:textId="77777777" w:rsidR="00674DB1" w:rsidRDefault="00674DB1">
                          <w:pPr>
                            <w:pStyle w:val="Margebold"/>
                          </w:pPr>
                          <w:r>
                            <w:t>Marge Bold</w:t>
                          </w:r>
                        </w:p>
                        <w:p w14:paraId="0C221438" w14:textId="77777777" w:rsidR="00674DB1" w:rsidRDefault="00674DB1">
                          <w:pPr>
                            <w:pStyle w:val="Marge"/>
                          </w:pPr>
                          <w:r>
                            <w:t>marge</w:t>
                          </w:r>
                        </w:p>
                        <w:p w14:paraId="126E70BA" w14:textId="77777777" w:rsidR="00674DB1" w:rsidRDefault="00674DB1">
                          <w:pPr>
                            <w:pStyle w:val="Marge"/>
                          </w:pPr>
                        </w:p>
                      </w:txbxContent>
                    </v:textbox>
                    <w10:wrap anchorx="page" anchory="page"/>
                  </v:shape>
                </w:pict>
              </mc:Fallback>
            </mc:AlternateContent>
          </w:r>
          <w:r>
            <w:rPr>
              <w:lang w:val="nl-NL" w:eastAsia="zh-CN"/>
            </w:rPr>
            <mc:AlternateContent>
              <mc:Choice Requires="wps">
                <w:drawing>
                  <wp:anchor distT="0" distB="0" distL="114300" distR="114300" simplePos="0" relativeHeight="251655680" behindDoc="0" locked="0" layoutInCell="0" allowOverlap="1" wp14:anchorId="12647A1A" wp14:editId="33ACE3A7">
                    <wp:simplePos x="0" y="0"/>
                    <wp:positionH relativeFrom="page">
                      <wp:posOffset>5760720</wp:posOffset>
                    </wp:positionH>
                    <wp:positionV relativeFrom="page">
                      <wp:posOffset>377825</wp:posOffset>
                    </wp:positionV>
                    <wp:extent cx="1511935" cy="504190"/>
                    <wp:effectExtent l="0" t="0" r="0" b="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01641" w14:textId="77777777" w:rsidR="00674DB1" w:rsidRDefault="00674DB1">
                                <w:pPr>
                                  <w:pStyle w:val="TNO-naam"/>
                                </w:pPr>
                                <w:r>
                                  <w:t>Tno Naam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47A1A" id="Text Box 17" o:spid="_x0000_s1031" type="#_x0000_t202" style="position:absolute;margin-left:453.6pt;margin-top:29.75pt;width:119.05pt;height:39.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" o:allowincell="f" filled="f" stroked="f">
                    <v:textbox inset="0,0,0,0">
                      <w:txbxContent>
                        <w:p w14:paraId="12B01641" w14:textId="77777777" w:rsidR="00674DB1" w:rsidRDefault="00674DB1">
                          <w:pPr>
                            <w:pStyle w:val="TNO-naam"/>
                          </w:pPr>
                          <w:r>
                            <w:t>Tno Naam</w:t>
                          </w:r>
                        </w:p>
                      </w:txbxContent>
                    </v:textbox>
                    <w10:wrap anchorx="page" anchory="page"/>
                  </v:shape>
                </w:pict>
              </mc:Fallback>
            </mc:AlternateContent>
          </w:r>
          <w:r>
            <w:t>Instituut</w:t>
          </w:r>
        </w:p>
        <w:p w14:paraId="6D6614AF" w14:textId="77777777" w:rsidR="00674DB1" w:rsidRDefault="00674DB1">
          <w:pPr>
            <w:pStyle w:val="Instituutsnaamitalic"/>
          </w:pPr>
          <w:r>
            <w:t>italic</w:t>
          </w:r>
        </w:p>
      </w:tc>
    </w:tr>
    <w:tr w:rsidR="00674DB1" w14:paraId="15FC7ABF" w14:textId="77777777">
      <w:trPr>
        <w:trHeight w:hRule="exact" w:val="284"/>
      </w:trPr>
      <w:tc>
        <w:tcPr>
          <w:tcW w:w="6691" w:type="dxa"/>
        </w:tcPr>
        <w:p w14:paraId="789C0F1B" w14:textId="77777777" w:rsidR="00674DB1" w:rsidRDefault="00674DB1">
          <w:pPr>
            <w:pStyle w:val="Body"/>
          </w:pPr>
        </w:p>
      </w:tc>
    </w:tr>
    <w:tr w:rsidR="00674DB1" w14:paraId="4990D0A1" w14:textId="77777777">
      <w:trPr>
        <w:trHeight w:hRule="exact" w:val="284"/>
      </w:trPr>
      <w:tc>
        <w:tcPr>
          <w:tcW w:w="6691" w:type="dxa"/>
        </w:tcPr>
        <w:p w14:paraId="11FD9D86" w14:textId="77777777" w:rsidR="00674DB1" w:rsidRDefault="00674DB1">
          <w:pPr>
            <w:pStyle w:val="Rubricering"/>
          </w:pPr>
          <w:r>
            <w:t>rubricering</w:t>
          </w:r>
        </w:p>
      </w:tc>
    </w:tr>
  </w:tbl>
  <w:p w14:paraId="53A09E1C" w14:textId="77777777" w:rsidR="00674DB1" w:rsidRDefault="00674DB1">
    <w:pPr>
      <w:pStyle w:val="Header"/>
    </w:pPr>
  </w:p>
  <w:p w14:paraId="53DE680B" w14:textId="77777777" w:rsidR="00674DB1" w:rsidRDefault="00674D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EB412" w14:textId="77777777" w:rsidR="00674DB1" w:rsidRDefault="00674DB1">
    <w:pPr>
      <w:pStyle w:val="Body"/>
      <w:rPr>
        <w:noProof/>
      </w:rPr>
    </w:pPr>
    <w:r>
      <w:rPr>
        <w:noProof/>
        <w:lang w:val="nl-NL" w:eastAsia="zh-CN"/>
      </w:rPr>
      <mc:AlternateContent>
        <mc:Choice Requires="wps">
          <w:drawing>
            <wp:anchor distT="0" distB="0" distL="114300" distR="114300" simplePos="0" relativeHeight="251668992" behindDoc="1" locked="0" layoutInCell="0" allowOverlap="1" wp14:anchorId="0AA65DF4" wp14:editId="2B6F1CC7">
              <wp:simplePos x="0" y="0"/>
              <wp:positionH relativeFrom="page">
                <wp:posOffset>720090</wp:posOffset>
              </wp:positionH>
              <wp:positionV relativeFrom="page">
                <wp:posOffset>4680585</wp:posOffset>
              </wp:positionV>
              <wp:extent cx="5865495" cy="2513965"/>
              <wp:effectExtent l="0" t="1432560" r="0" b="1054100"/>
              <wp:wrapNone/>
              <wp:docPr id="3" name="wm_Concept-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65495" cy="25139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E97B17" w14:textId="77777777" w:rsidR="00674DB1" w:rsidRDefault="00674DB1" w:rsidP="00EA499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AA65DF4" id="_x0000_t202" coordsize="21600,21600" o:spt="202" path="m,l,21600r21600,l21600,xe">
              <v:stroke joinstyle="miter"/>
              <v:path gradientshapeok="t" o:connecttype="rect"/>
            </v:shapetype>
            <v:shape id="wm_Concept-02" o:spid="_x0000_s1032" type="#_x0000_t202" style="position:absolute;margin-left:56.7pt;margin-top:368.55pt;width:461.85pt;height:197.95pt;rotation:-45;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" o:allowincell="f" filled="f" stroked="f">
              <v:stroke joinstyle="round"/>
              <o:lock v:ext="edit" shapetype="t"/>
              <v:textbox style="mso-fit-shape-to-text:t">
                <w:txbxContent>
                  <w:p w14:paraId="5FE97B17" w14:textId="77777777" w:rsidR="00EA4991" w:rsidRDefault="00FA6AC2" w:rsidP="00EA4991">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page" anchory="page"/>
            </v:shape>
          </w:pict>
        </mc:Fallback>
      </mc:AlternateContent>
    </w:r>
    <w:r>
      <w:rPr>
        <w:noProof/>
        <w:lang w:val="nl-NL" w:eastAsia="zh-CN"/>
      </w:rPr>
      <w:drawing>
        <wp:anchor distT="0" distB="0" distL="114300" distR="114300" simplePos="0" relativeHeight="251666944" behindDoc="1" locked="0" layoutInCell="0" allowOverlap="1" wp14:anchorId="60AFCE8A" wp14:editId="53937294">
          <wp:simplePos x="0" y="0"/>
          <wp:positionH relativeFrom="page">
            <wp:posOffset>0</wp:posOffset>
          </wp:positionH>
          <wp:positionV relativeFrom="page">
            <wp:posOffset>0</wp:posOffset>
          </wp:positionV>
          <wp:extent cx="7556400" cy="1076400"/>
          <wp:effectExtent l="0" t="0" r="6985" b="0"/>
          <wp:wrapNone/>
          <wp:docPr id="12" name="wm_logo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 tijdslijn zwart met blau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1076400"/>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zh-CN"/>
      </w:rPr>
      <mc:AlternateContent>
        <mc:Choice Requires="wps">
          <w:drawing>
            <wp:anchor distT="0" distB="0" distL="114300" distR="114300" simplePos="0" relativeHeight="251654656" behindDoc="0" locked="0" layoutInCell="0" allowOverlap="1" wp14:anchorId="5A9F6790" wp14:editId="3054EA50">
              <wp:simplePos x="0" y="0"/>
              <wp:positionH relativeFrom="page">
                <wp:posOffset>5876925</wp:posOffset>
              </wp:positionH>
              <wp:positionV relativeFrom="page">
                <wp:posOffset>548640</wp:posOffset>
              </wp:positionV>
              <wp:extent cx="1332230" cy="50419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50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C0AD9" w14:textId="77777777" w:rsidR="00674DB1" w:rsidRPr="00A76060" w:rsidRDefault="00674DB1" w:rsidP="00A7606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F6790" id="Text Box 16" o:spid="_x0000_s1033" type="#_x0000_t202" style="position:absolute;margin-left:462.75pt;margin-top:43.2pt;width:104.9pt;height:39.7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STsgIAALE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" o:allowincell="f" filled="f" stroked="f">
              <v:textbox inset="0,0,0,0">
                <w:txbxContent>
                  <w:p w14:paraId="52EC0AD9" w14:textId="77777777" w:rsidR="00440192" w:rsidRPr="00A76060" w:rsidRDefault="00440192" w:rsidP="00A76060"/>
                </w:txbxContent>
              </v:textbox>
              <w10:wrap anchorx="page" anchory="page"/>
            </v:shape>
          </w:pict>
        </mc:Fallback>
      </mc:AlternateContent>
    </w:r>
  </w:p>
  <w:p w14:paraId="01EEF33B" w14:textId="77777777" w:rsidR="00674DB1" w:rsidRDefault="00674DB1">
    <w:pPr>
      <w:pStyle w:val="Body"/>
      <w:rPr>
        <w:noProof/>
      </w:rPr>
    </w:pPr>
  </w:p>
  <w:p w14:paraId="46F5C5FF" w14:textId="77777777" w:rsidR="00674DB1" w:rsidRDefault="00674DB1">
    <w:pPr>
      <w:pStyle w:val="Body"/>
      <w:rPr>
        <w:noProof/>
      </w:rPr>
    </w:pPr>
  </w:p>
  <w:p w14:paraId="5DB99DE1" w14:textId="77777777" w:rsidR="00674DB1" w:rsidRDefault="00674DB1">
    <w:pPr>
      <w:pStyle w:val="Rubricering"/>
      <w:rPr>
        <w:noProof/>
      </w:rPr>
    </w:pPr>
    <w:r>
      <w:rPr>
        <w:noProof/>
        <w:lang w:val="nl-NL" w:eastAsia="zh-CN"/>
      </w:rPr>
      <mc:AlternateContent>
        <mc:Choice Requires="wps">
          <w:drawing>
            <wp:anchor distT="0" distB="0" distL="71755" distR="114300" simplePos="0" relativeHeight="251653632" behindDoc="0" locked="0" layoutInCell="0" allowOverlap="1" wp14:anchorId="44ADC139" wp14:editId="58DA9075">
              <wp:simplePos x="0" y="0"/>
              <wp:positionH relativeFrom="page">
                <wp:posOffset>5876925</wp:posOffset>
              </wp:positionH>
              <wp:positionV relativeFrom="page">
                <wp:posOffset>1646555</wp:posOffset>
              </wp:positionV>
              <wp:extent cx="1511935" cy="8639810"/>
              <wp:effectExtent l="0" t="0" r="0" b="0"/>
              <wp:wrapSquare wrapText="bothSides"/>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863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C2518" w14:textId="5A80A5F5"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"Datum"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"Date" </w:instrText>
                          </w:r>
                          <w:r>
                            <w:fldChar w:fldCharType="separate"/>
                          </w:r>
                          <w:r w:rsidR="00746C90">
                            <w:instrText>Date</w:instrText>
                          </w:r>
                          <w:r>
                            <w:fldChar w:fldCharType="end"/>
                          </w:r>
                          <w:r>
                            <w:fldChar w:fldCharType="separate"/>
                          </w:r>
                          <w:r w:rsidR="00746C90">
                            <w:instrText>Date</w:instrText>
                          </w:r>
                          <w:r>
                            <w:fldChar w:fldCharType="end"/>
                          </w:r>
                          <w:r>
                            <w:fldChar w:fldCharType="separate"/>
                          </w:r>
                          <w:r w:rsidR="00746C90">
                            <w:t>Date</w:t>
                          </w:r>
                          <w:r>
                            <w:fldChar w:fldCharType="end"/>
                          </w:r>
                        </w:p>
                        <w:p w14:paraId="5A97B2DA" w14:textId="77777777" w:rsidR="00674DB1" w:rsidRDefault="00865645">
                          <w:pPr>
                            <w:pStyle w:val="Marge"/>
                          </w:pPr>
                          <w:fldSimple w:instr=" DOCPROPERTY &quot;Datum&quot;  \* MERGEFORMAT ">
                            <w:r w:rsidR="00674DB1">
                              <w:t>23 May 2017</w:t>
                            </w:r>
                          </w:fldSimple>
                        </w:p>
                        <w:p w14:paraId="08B54AB0" w14:textId="77777777" w:rsidR="00674DB1" w:rsidRDefault="00674DB1">
                          <w:pPr>
                            <w:pStyle w:val="Margewitregel"/>
                          </w:pPr>
                        </w:p>
                        <w:p w14:paraId="2DFEEE39" w14:textId="0A7758CB"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"Onze referentie"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"Our reference" </w:instrText>
                          </w:r>
                          <w:r>
                            <w:fldChar w:fldCharType="separate"/>
                          </w:r>
                          <w:r w:rsidR="00746C90">
                            <w:instrText>Our reference</w:instrText>
                          </w:r>
                          <w:r>
                            <w:fldChar w:fldCharType="end"/>
                          </w:r>
                          <w:r>
                            <w:fldChar w:fldCharType="separate"/>
                          </w:r>
                          <w:r w:rsidR="00746C90">
                            <w:instrText>Our reference</w:instrText>
                          </w:r>
                          <w:r>
                            <w:fldChar w:fldCharType="end"/>
                          </w:r>
                          <w:r>
                            <w:fldChar w:fldCharType="separate"/>
                          </w:r>
                          <w:r w:rsidR="00746C90">
                            <w:t>Our reference</w:t>
                          </w:r>
                          <w:r>
                            <w:fldChar w:fldCharType="end"/>
                          </w:r>
                        </w:p>
                        <w:p w14:paraId="2805C199" w14:textId="77777777" w:rsidR="00674DB1" w:rsidRDefault="00865645">
                          <w:pPr>
                            <w:pStyle w:val="Marge"/>
                          </w:pPr>
                          <w:fldSimple w:instr=" DOCPROPERTY &quot;Nummer&quot;  \* MERGEFORMAT ">
                            <w:r w:rsidR="00674DB1">
                              <w:t>&lt;vnr-ext&gt;</w:t>
                            </w:r>
                          </w:fldSimple>
                        </w:p>
                        <w:p w14:paraId="7FE0C998" w14:textId="77777777" w:rsidR="00674DB1" w:rsidRDefault="00674DB1">
                          <w:pPr>
                            <w:pStyle w:val="Margewitregel"/>
                          </w:pPr>
                        </w:p>
                        <w:p w14:paraId="6DA2C334" w14:textId="6ED36736"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"Blad"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"Page" </w:instrText>
                          </w:r>
                          <w:r>
                            <w:fldChar w:fldCharType="separate"/>
                          </w:r>
                          <w:r w:rsidR="00746C90">
                            <w:instrText>Page</w:instrText>
                          </w:r>
                          <w:r>
                            <w:fldChar w:fldCharType="end"/>
                          </w:r>
                          <w:r>
                            <w:fldChar w:fldCharType="separate"/>
                          </w:r>
                          <w:r w:rsidR="00746C90">
                            <w:instrText>Page</w:instrText>
                          </w:r>
                          <w:r>
                            <w:fldChar w:fldCharType="end"/>
                          </w:r>
                          <w:r>
                            <w:fldChar w:fldCharType="separate"/>
                          </w:r>
                          <w:r w:rsidR="00746C90">
                            <w:t>Page</w:t>
                          </w:r>
                          <w:r>
                            <w:fldChar w:fldCharType="end"/>
                          </w:r>
                        </w:p>
                        <w:p w14:paraId="18278CD1" w14:textId="61A8189C" w:rsidR="00674DB1" w:rsidRDefault="00674DB1">
                          <w:pPr>
                            <w:pStyle w:val="Marge"/>
                          </w:pPr>
                          <w:r>
                            <w:fldChar w:fldCharType="begin"/>
                          </w:r>
                          <w:r>
                            <w:instrText xml:space="preserve"> PAGE  \* MERGEFORMAT </w:instrText>
                          </w:r>
                          <w:r>
                            <w:fldChar w:fldCharType="separate"/>
                          </w:r>
                          <w:r w:rsidR="00746C90">
                            <w:t>3</w:t>
                          </w:r>
                          <w:r>
                            <w:fldChar w:fldCharType="end"/>
                          </w:r>
                          <w:r>
                            <w:t>/</w:t>
                          </w:r>
                          <w:fldSimple w:instr=" NUMPAGES  \* Arabic  \* MERGEFORMAT ">
                            <w:r w:rsidR="00746C90">
                              <w:t>3</w:t>
                            </w:r>
                          </w:fldSimple>
                        </w:p>
                        <w:p w14:paraId="4051E932" w14:textId="77777777" w:rsidR="00674DB1" w:rsidRDefault="00674DB1">
                          <w:pPr>
                            <w:pStyle w:val="Marg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DC139" id="_x0000_t202" coordsize="21600,21600" o:spt="202" path="m,l,21600r21600,l21600,xe">
              <v:stroke joinstyle="miter"/>
              <v:path gradientshapeok="t" o:connecttype="rect"/>
            </v:shapetype>
            <v:shape id="Text Box 15" o:spid="_x0000_s1034" type="#_x0000_t202" style="position:absolute;margin-left:462.75pt;margin-top:129.65pt;width:119.05pt;height:680.3pt;z-index:251653632;visibility:visible;mso-wrap-style:square;mso-width-percent:0;mso-height-percent:0;mso-wrap-distance-left:5.65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" o:allowincell="f" filled="f" stroked="f">
              <v:textbox inset="0,0,0,0">
                <w:txbxContent>
                  <w:p w14:paraId="0A2C2518" w14:textId="5A80A5F5"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"Datum"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"Date" </w:instrText>
                    </w:r>
                    <w:r>
                      <w:fldChar w:fldCharType="separate"/>
                    </w:r>
                    <w:r w:rsidR="00746C90">
                      <w:instrText>Date</w:instrText>
                    </w:r>
                    <w:r>
                      <w:fldChar w:fldCharType="end"/>
                    </w:r>
                    <w:r>
                      <w:fldChar w:fldCharType="separate"/>
                    </w:r>
                    <w:r w:rsidR="00746C90">
                      <w:instrText>Date</w:instrText>
                    </w:r>
                    <w:r>
                      <w:fldChar w:fldCharType="end"/>
                    </w:r>
                    <w:r>
                      <w:fldChar w:fldCharType="separate"/>
                    </w:r>
                    <w:r w:rsidR="00746C90">
                      <w:t>Date</w:t>
                    </w:r>
                    <w:r>
                      <w:fldChar w:fldCharType="end"/>
                    </w:r>
                  </w:p>
                  <w:p w14:paraId="5A97B2DA" w14:textId="77777777" w:rsidR="00674DB1" w:rsidRDefault="00865645">
                    <w:pPr>
                      <w:pStyle w:val="Marge"/>
                    </w:pPr>
                    <w:fldSimple w:instr=" DOCPROPERTY &quot;Datum&quot;  \* MERGEFORMAT ">
                      <w:r w:rsidR="00674DB1">
                        <w:t>23 May 2017</w:t>
                      </w:r>
                    </w:fldSimple>
                  </w:p>
                  <w:p w14:paraId="08B54AB0" w14:textId="77777777" w:rsidR="00674DB1" w:rsidRDefault="00674DB1">
                    <w:pPr>
                      <w:pStyle w:val="Margewitregel"/>
                    </w:pPr>
                  </w:p>
                  <w:p w14:paraId="2DFEEE39" w14:textId="0A7758CB"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"Onze referentie"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"Our reference" </w:instrText>
                    </w:r>
                    <w:r>
                      <w:fldChar w:fldCharType="separate"/>
                    </w:r>
                    <w:r w:rsidR="00746C90">
                      <w:instrText>Our reference</w:instrText>
                    </w:r>
                    <w:r>
                      <w:fldChar w:fldCharType="end"/>
                    </w:r>
                    <w:r>
                      <w:fldChar w:fldCharType="separate"/>
                    </w:r>
                    <w:r w:rsidR="00746C90">
                      <w:instrText>Our reference</w:instrText>
                    </w:r>
                    <w:r>
                      <w:fldChar w:fldCharType="end"/>
                    </w:r>
                    <w:r>
                      <w:fldChar w:fldCharType="separate"/>
                    </w:r>
                    <w:r w:rsidR="00746C90">
                      <w:t>Our reference</w:t>
                    </w:r>
                    <w:r>
                      <w:fldChar w:fldCharType="end"/>
                    </w:r>
                  </w:p>
                  <w:p w14:paraId="2805C199" w14:textId="77777777" w:rsidR="00674DB1" w:rsidRDefault="00865645">
                    <w:pPr>
                      <w:pStyle w:val="Marge"/>
                    </w:pPr>
                    <w:fldSimple w:instr=" DOCPROPERTY &quot;Nummer&quot;  \* MERGEFORMAT ">
                      <w:r w:rsidR="00674DB1">
                        <w:t>&lt;vnr-ext&gt;</w:t>
                      </w:r>
                    </w:fldSimple>
                  </w:p>
                  <w:p w14:paraId="7FE0C998" w14:textId="77777777" w:rsidR="00674DB1" w:rsidRDefault="00674DB1">
                    <w:pPr>
                      <w:pStyle w:val="Margewitregel"/>
                    </w:pPr>
                  </w:p>
                  <w:p w14:paraId="6DA2C334" w14:textId="6ED36736" w:rsidR="00674DB1" w:rsidRDefault="00674DB1">
                    <w:pPr>
                      <w:pStyle w:val="Margebold"/>
                    </w:pP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1043 "Blad"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1031 "***" </w:instrText>
                    </w:r>
                    <w:r>
                      <w:fldChar w:fldCharType="begin"/>
                    </w:r>
                    <w:r>
                      <w:instrText xml:space="preserve"> IF </w:instrText>
                    </w:r>
                    <w:r>
                      <w:fldChar w:fldCharType="begin"/>
                    </w:r>
                    <w:r>
                      <w:instrText xml:space="preserve"> DOCPROPERTY "Language" </w:instrText>
                    </w:r>
                    <w:r>
                      <w:fldChar w:fldCharType="separate"/>
                    </w:r>
                    <w:r>
                      <w:instrText>2057</w:instrText>
                    </w:r>
                    <w:r>
                      <w:fldChar w:fldCharType="end"/>
                    </w:r>
                    <w:r>
                      <w:instrText xml:space="preserve"> = 1036 "***" "Page" </w:instrText>
                    </w:r>
                    <w:r>
                      <w:fldChar w:fldCharType="separate"/>
                    </w:r>
                    <w:r w:rsidR="00746C90">
                      <w:instrText>Page</w:instrText>
                    </w:r>
                    <w:r>
                      <w:fldChar w:fldCharType="end"/>
                    </w:r>
                    <w:r>
                      <w:fldChar w:fldCharType="separate"/>
                    </w:r>
                    <w:r w:rsidR="00746C90">
                      <w:instrText>Page</w:instrText>
                    </w:r>
                    <w:r>
                      <w:fldChar w:fldCharType="end"/>
                    </w:r>
                    <w:r>
                      <w:fldChar w:fldCharType="separate"/>
                    </w:r>
                    <w:r w:rsidR="00746C90">
                      <w:t>Page</w:t>
                    </w:r>
                    <w:r>
                      <w:fldChar w:fldCharType="end"/>
                    </w:r>
                  </w:p>
                  <w:p w14:paraId="18278CD1" w14:textId="61A8189C" w:rsidR="00674DB1" w:rsidRDefault="00674DB1">
                    <w:pPr>
                      <w:pStyle w:val="Marge"/>
                    </w:pPr>
                    <w:r>
                      <w:fldChar w:fldCharType="begin"/>
                    </w:r>
                    <w:r>
                      <w:instrText xml:space="preserve"> PAGE  \* MERGEFORMAT </w:instrText>
                    </w:r>
                    <w:r>
                      <w:fldChar w:fldCharType="separate"/>
                    </w:r>
                    <w:r w:rsidR="00746C90">
                      <w:t>3</w:t>
                    </w:r>
                    <w:r>
                      <w:fldChar w:fldCharType="end"/>
                    </w:r>
                    <w:r>
                      <w:t>/</w:t>
                    </w:r>
                    <w:fldSimple w:instr=" NUMPAGES  \* Arabic  \* MERGEFORMAT ">
                      <w:r w:rsidR="00746C90">
                        <w:t>3</w:t>
                      </w:r>
                    </w:fldSimple>
                  </w:p>
                  <w:p w14:paraId="4051E932" w14:textId="77777777" w:rsidR="00674DB1" w:rsidRDefault="00674DB1">
                    <w:pPr>
                      <w:pStyle w:val="Marge"/>
                    </w:pPr>
                  </w:p>
                </w:txbxContent>
              </v:textbox>
              <w10:wrap type="square" anchorx="page" anchory="page"/>
            </v:shape>
          </w:pict>
        </mc:Fallback>
      </mc:AlternateContent>
    </w:r>
    <w:r>
      <w:rPr>
        <w:noProof/>
      </w:rPr>
      <w:fldChar w:fldCharType="begin"/>
    </w:r>
    <w:r>
      <w:rPr>
        <w:noProof/>
      </w:rPr>
      <w:instrText xml:space="preserve"> DOCPROPERTY Rubricering \* MERGEFORMAT </w:instrTex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C5EF4"/>
    <w:multiLevelType w:val="singleLevel"/>
    <w:tmpl w:val="3190F1A2"/>
    <w:lvl w:ilvl="0">
      <w:start w:val="1"/>
      <w:numFmt w:val="decimal"/>
      <w:lvlRestart w:val="0"/>
      <w:pStyle w:val="Bodybold"/>
      <w:lvlText w:val="%1"/>
      <w:lvlJc w:val="left"/>
      <w:pPr>
        <w:tabs>
          <w:tab w:val="num" w:pos="357"/>
        </w:tabs>
        <w:ind w:left="397" w:hanging="794"/>
      </w:pPr>
    </w:lvl>
  </w:abstractNum>
  <w:abstractNum w:abstractNumId="1" w15:restartNumberingAfterBreak="0">
    <w:nsid w:val="17FE0F1A"/>
    <w:multiLevelType w:val="multilevel"/>
    <w:tmpl w:val="36DE62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23EC4314"/>
    <w:multiLevelType w:val="hybridMultilevel"/>
    <w:tmpl w:val="BD6669B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79509F"/>
    <w:multiLevelType w:val="singleLevel"/>
    <w:tmpl w:val="41969EEE"/>
    <w:lvl w:ilvl="0">
      <w:start w:val="1"/>
      <w:numFmt w:val="lowerLetter"/>
      <w:pStyle w:val="BodyItalicNumbering"/>
      <w:lvlText w:val="%1"/>
      <w:lvlJc w:val="left"/>
      <w:pPr>
        <w:tabs>
          <w:tab w:val="num" w:pos="360"/>
        </w:tabs>
        <w:ind w:left="227" w:hanging="227"/>
      </w:pPr>
    </w:lvl>
  </w:abstractNum>
  <w:abstractNum w:abstractNumId="4" w15:restartNumberingAfterBreak="0">
    <w:nsid w:val="78E95886"/>
    <w:multiLevelType w:val="hybridMultilevel"/>
    <w:tmpl w:val="1FC071FE"/>
    <w:lvl w:ilvl="0" w:tplc="7B723434">
      <w:numFmt w:val="bullet"/>
      <w:lvlText w:val=""/>
      <w:lvlJc w:val="left"/>
      <w:pPr>
        <w:ind w:left="720" w:hanging="360"/>
      </w:pPr>
      <w:rPr>
        <w:rFonts w:ascii="Wingdings" w:eastAsia="Arial Unicode M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80B25"/>
    <w:multiLevelType w:val="hybridMultilevel"/>
    <w:tmpl w:val="CD66767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3"/>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1NjAysDS1NDA1s7BQ0lEKTi0uzszPAykwqgUAe1xoECwAAAA="/>
    <w:docVar w:name="InstituutImage" w:val="AU1_Placeholder.jpg"/>
    <w:docVar w:name="KopieAan" w:val="FALSE"/>
    <w:docVar w:name="Postbus" w:val="P.O. Box 96800, 2509 JE  The Hague, The Netherlands"/>
    <w:docVar w:name="sDocVarTraySetUp" w:val="TRUE"/>
    <w:docVar w:name="TNOContact" w:val=";;;;;;;;;;;;;;TRUE;TRUE;Chen;Yusen;;Y.;;+31 (0)88 866 27 62;;Dr.Ir.;cheny;senior adviseur;yusen.chen@tno.nl;;;;senior adviseur;;;42022131;;00000000;;;;;;;"/>
    <w:docVar w:name="TNOSigner" w:val=";;;;;;;;;;;;;;FALSE;FALSE;;;;;;;;;;;;;;;;;;;;;;;;;;;"/>
    <w:docVar w:name="Vestiging" w:val="Den Haag - New Babylon"/>
  </w:docVars>
  <w:rsids>
    <w:rsidRoot w:val="00FA6AC2"/>
    <w:rsid w:val="000113E6"/>
    <w:rsid w:val="000170E6"/>
    <w:rsid w:val="00020FBC"/>
    <w:rsid w:val="000F033C"/>
    <w:rsid w:val="00175519"/>
    <w:rsid w:val="00176431"/>
    <w:rsid w:val="00180390"/>
    <w:rsid w:val="00186183"/>
    <w:rsid w:val="001E7E73"/>
    <w:rsid w:val="002065FD"/>
    <w:rsid w:val="00211BB3"/>
    <w:rsid w:val="0021421C"/>
    <w:rsid w:val="0022085F"/>
    <w:rsid w:val="0024520C"/>
    <w:rsid w:val="002B0110"/>
    <w:rsid w:val="002F7D2D"/>
    <w:rsid w:val="00305662"/>
    <w:rsid w:val="003331B9"/>
    <w:rsid w:val="003712D2"/>
    <w:rsid w:val="003B3662"/>
    <w:rsid w:val="003D250F"/>
    <w:rsid w:val="00440192"/>
    <w:rsid w:val="004D1324"/>
    <w:rsid w:val="005172D3"/>
    <w:rsid w:val="00585E42"/>
    <w:rsid w:val="00592122"/>
    <w:rsid w:val="005956C6"/>
    <w:rsid w:val="005B7F47"/>
    <w:rsid w:val="005D5051"/>
    <w:rsid w:val="005D749D"/>
    <w:rsid w:val="0062569D"/>
    <w:rsid w:val="00632D3A"/>
    <w:rsid w:val="00643646"/>
    <w:rsid w:val="00651AB6"/>
    <w:rsid w:val="00651B68"/>
    <w:rsid w:val="00674DB1"/>
    <w:rsid w:val="00683775"/>
    <w:rsid w:val="00694F79"/>
    <w:rsid w:val="006A4D13"/>
    <w:rsid w:val="006C06BF"/>
    <w:rsid w:val="0072118D"/>
    <w:rsid w:val="0073591E"/>
    <w:rsid w:val="00746C90"/>
    <w:rsid w:val="00784ADF"/>
    <w:rsid w:val="007D7A26"/>
    <w:rsid w:val="008016EE"/>
    <w:rsid w:val="008069B9"/>
    <w:rsid w:val="00865645"/>
    <w:rsid w:val="008A7DC6"/>
    <w:rsid w:val="008B457D"/>
    <w:rsid w:val="008F40C7"/>
    <w:rsid w:val="00935825"/>
    <w:rsid w:val="0095083D"/>
    <w:rsid w:val="009B1703"/>
    <w:rsid w:val="009B6A3F"/>
    <w:rsid w:val="009B71E8"/>
    <w:rsid w:val="009F303A"/>
    <w:rsid w:val="00A20F9A"/>
    <w:rsid w:val="00A70A21"/>
    <w:rsid w:val="00A76060"/>
    <w:rsid w:val="00AD1A0E"/>
    <w:rsid w:val="00AF13E1"/>
    <w:rsid w:val="00C148C1"/>
    <w:rsid w:val="00C657BA"/>
    <w:rsid w:val="00CA7741"/>
    <w:rsid w:val="00CB563D"/>
    <w:rsid w:val="00CD4AEB"/>
    <w:rsid w:val="00D06EC6"/>
    <w:rsid w:val="00DC4472"/>
    <w:rsid w:val="00E02262"/>
    <w:rsid w:val="00E25DC7"/>
    <w:rsid w:val="00E27EE8"/>
    <w:rsid w:val="00E63EBE"/>
    <w:rsid w:val="00EA4991"/>
    <w:rsid w:val="00EA5C74"/>
    <w:rsid w:val="00ED3AC7"/>
    <w:rsid w:val="00F4465A"/>
    <w:rsid w:val="00FA33A8"/>
    <w:rsid w:val="00FA6AC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E95432A"/>
  <w15:docId w15:val="{F7E52C81-0E8B-419C-9A05-AD982B74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nl-NL" w:eastAsia="nl-NL"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2118D"/>
    <w:pPr>
      <w:spacing w:line="260" w:lineRule="atLeast"/>
    </w:pPr>
    <w:rPr>
      <w:rFonts w:ascii="Arial" w:eastAsia="Arial Unicode MS" w:hAnsi="Arial"/>
      <w:lang w:val="en-GB" w:eastAsia="en-US"/>
    </w:rPr>
  </w:style>
  <w:style w:type="paragraph" w:styleId="Heading1">
    <w:name w:val="heading 1"/>
    <w:basedOn w:val="Normal"/>
    <w:next w:val="Body"/>
    <w:link w:val="Heading1Char"/>
    <w:qFormat/>
    <w:rsid w:val="00FA6AC2"/>
    <w:pPr>
      <w:keepNext/>
      <w:keepLines/>
      <w:pageBreakBefore/>
      <w:numPr>
        <w:numId w:val="7"/>
      </w:numPr>
      <w:tabs>
        <w:tab w:val="left" w:pos="0"/>
      </w:tabs>
      <w:suppressAutoHyphens/>
      <w:spacing w:after="520" w:line="360" w:lineRule="exact"/>
      <w:ind w:left="0" w:hanging="907"/>
      <w:outlineLvl w:val="0"/>
    </w:pPr>
    <w:rPr>
      <w:sz w:val="32"/>
    </w:rPr>
  </w:style>
  <w:style w:type="paragraph" w:styleId="Heading2">
    <w:name w:val="heading 2"/>
    <w:basedOn w:val="Normal"/>
    <w:next w:val="Body"/>
    <w:link w:val="Heading2Char"/>
    <w:qFormat/>
    <w:rsid w:val="00FA6AC2"/>
    <w:pPr>
      <w:keepNext/>
      <w:keepLines/>
      <w:numPr>
        <w:ilvl w:val="1"/>
        <w:numId w:val="7"/>
      </w:numPr>
      <w:tabs>
        <w:tab w:val="left" w:pos="0"/>
      </w:tabs>
      <w:suppressAutoHyphens/>
      <w:spacing w:before="260" w:after="260" w:line="260" w:lineRule="exact"/>
      <w:ind w:left="0" w:hanging="907"/>
      <w:outlineLvl w:val="1"/>
    </w:pPr>
    <w:rPr>
      <w:b/>
    </w:rPr>
  </w:style>
  <w:style w:type="paragraph" w:styleId="Heading3">
    <w:name w:val="heading 3"/>
    <w:basedOn w:val="Normal"/>
    <w:next w:val="Body"/>
    <w:link w:val="Heading3Char"/>
    <w:qFormat/>
    <w:rsid w:val="00FA6AC2"/>
    <w:pPr>
      <w:keepNext/>
      <w:keepLines/>
      <w:numPr>
        <w:ilvl w:val="2"/>
        <w:numId w:val="7"/>
      </w:numPr>
      <w:tabs>
        <w:tab w:val="left" w:pos="0"/>
      </w:tabs>
      <w:suppressAutoHyphens/>
      <w:spacing w:before="260" w:line="260" w:lineRule="exact"/>
      <w:ind w:left="0" w:hanging="907"/>
      <w:outlineLvl w:val="2"/>
    </w:pPr>
    <w:rPr>
      <w:i/>
    </w:rPr>
  </w:style>
  <w:style w:type="paragraph" w:styleId="Heading4">
    <w:name w:val="heading 4"/>
    <w:basedOn w:val="Normal"/>
    <w:next w:val="Body"/>
    <w:link w:val="Heading4Char"/>
    <w:qFormat/>
    <w:rsid w:val="00FA6AC2"/>
    <w:pPr>
      <w:keepNext/>
      <w:keepLines/>
      <w:numPr>
        <w:ilvl w:val="3"/>
        <w:numId w:val="7"/>
      </w:numPr>
      <w:tabs>
        <w:tab w:val="left" w:pos="0"/>
      </w:tabs>
      <w:suppressAutoHyphens/>
      <w:spacing w:before="260" w:line="260" w:lineRule="exact"/>
      <w:ind w:left="0" w:hanging="907"/>
      <w:outlineLvl w:val="3"/>
    </w:pPr>
    <w:rPr>
      <w:i/>
    </w:rPr>
  </w:style>
  <w:style w:type="paragraph" w:styleId="Heading5">
    <w:name w:val="heading 5"/>
    <w:basedOn w:val="Normal"/>
    <w:next w:val="Body"/>
    <w:link w:val="Heading5Char"/>
    <w:qFormat/>
    <w:rsid w:val="00FA6AC2"/>
    <w:pPr>
      <w:keepNext/>
      <w:keepLines/>
      <w:numPr>
        <w:ilvl w:val="4"/>
        <w:numId w:val="7"/>
      </w:numPr>
      <w:tabs>
        <w:tab w:val="left" w:pos="0"/>
      </w:tabs>
      <w:suppressAutoHyphens/>
      <w:spacing w:before="260" w:line="260" w:lineRule="exact"/>
      <w:ind w:left="102" w:hanging="1009"/>
      <w:outlineLvl w:val="4"/>
    </w:pPr>
    <w:rPr>
      <w:i/>
    </w:rPr>
  </w:style>
  <w:style w:type="paragraph" w:styleId="Heading6">
    <w:name w:val="heading 6"/>
    <w:basedOn w:val="Normal"/>
    <w:next w:val="Body"/>
    <w:link w:val="Heading6Char"/>
    <w:qFormat/>
    <w:rsid w:val="00FA6AC2"/>
    <w:pPr>
      <w:keepNext/>
      <w:keepLines/>
      <w:numPr>
        <w:ilvl w:val="5"/>
        <w:numId w:val="7"/>
      </w:numPr>
      <w:tabs>
        <w:tab w:val="clear" w:pos="1152"/>
        <w:tab w:val="left" w:pos="0"/>
      </w:tabs>
      <w:suppressAutoHyphens/>
      <w:spacing w:before="260" w:line="260" w:lineRule="exact"/>
      <w:ind w:left="244" w:hanging="1151"/>
      <w:outlineLvl w:val="5"/>
    </w:pPr>
    <w:rPr>
      <w:i/>
    </w:rPr>
  </w:style>
  <w:style w:type="paragraph" w:styleId="Heading7">
    <w:name w:val="heading 7"/>
    <w:basedOn w:val="Normal"/>
    <w:next w:val="Body"/>
    <w:link w:val="Heading7Char"/>
    <w:qFormat/>
    <w:rsid w:val="00FA6AC2"/>
    <w:pPr>
      <w:keepNext/>
      <w:keepLines/>
      <w:numPr>
        <w:ilvl w:val="6"/>
        <w:numId w:val="7"/>
      </w:numPr>
      <w:tabs>
        <w:tab w:val="clear" w:pos="1296"/>
        <w:tab w:val="left" w:pos="0"/>
      </w:tabs>
      <w:suppressAutoHyphens/>
      <w:spacing w:before="260" w:line="260" w:lineRule="exact"/>
      <w:ind w:left="391" w:hanging="1298"/>
      <w:outlineLvl w:val="6"/>
    </w:pPr>
    <w:rPr>
      <w:i/>
    </w:rPr>
  </w:style>
  <w:style w:type="paragraph" w:styleId="Heading8">
    <w:name w:val="heading 8"/>
    <w:basedOn w:val="Normal"/>
    <w:next w:val="Body"/>
    <w:link w:val="Heading8Char"/>
    <w:qFormat/>
    <w:rsid w:val="00FA6AC2"/>
    <w:pPr>
      <w:keepNext/>
      <w:keepLines/>
      <w:numPr>
        <w:ilvl w:val="7"/>
        <w:numId w:val="7"/>
      </w:numPr>
      <w:tabs>
        <w:tab w:val="clear" w:pos="1440"/>
        <w:tab w:val="left" w:pos="0"/>
      </w:tabs>
      <w:suppressAutoHyphens/>
      <w:spacing w:before="260" w:line="260" w:lineRule="exact"/>
      <w:ind w:left="533"/>
      <w:outlineLvl w:val="7"/>
    </w:pPr>
    <w:rPr>
      <w:i/>
    </w:rPr>
  </w:style>
  <w:style w:type="paragraph" w:styleId="Heading9">
    <w:name w:val="heading 9"/>
    <w:basedOn w:val="Normal"/>
    <w:next w:val="Body"/>
    <w:link w:val="Heading9Char"/>
    <w:qFormat/>
    <w:rsid w:val="00FA6AC2"/>
    <w:pPr>
      <w:keepNext/>
      <w:keepLines/>
      <w:numPr>
        <w:ilvl w:val="8"/>
        <w:numId w:val="7"/>
      </w:numPr>
      <w:tabs>
        <w:tab w:val="clear" w:pos="1584"/>
        <w:tab w:val="left" w:pos="0"/>
      </w:tabs>
      <w:suppressAutoHyphens/>
      <w:spacing w:before="260" w:line="260" w:lineRule="exact"/>
      <w:ind w:left="675" w:hanging="1582"/>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style>
  <w:style w:type="paragraph" w:styleId="Header">
    <w:name w:val="header"/>
    <w:basedOn w:val="Normal"/>
    <w:pPr>
      <w:tabs>
        <w:tab w:val="center" w:pos="4320"/>
        <w:tab w:val="right" w:pos="8640"/>
      </w:tabs>
    </w:pPr>
  </w:style>
  <w:style w:type="paragraph" w:customStyle="1" w:styleId="Bodybold">
    <w:name w:val="Body bold"/>
    <w:basedOn w:val="Body"/>
    <w:next w:val="Body"/>
    <w:pPr>
      <w:keepNext/>
      <w:numPr>
        <w:numId w:val="3"/>
      </w:numPr>
      <w:tabs>
        <w:tab w:val="left" w:pos="0"/>
      </w:tabs>
      <w:ind w:left="0" w:hanging="397"/>
    </w:pPr>
    <w:rPr>
      <w:b/>
    </w:rPr>
  </w:style>
  <w:style w:type="paragraph" w:customStyle="1" w:styleId="Bodyboldklein">
    <w:name w:val="Body bold klein"/>
    <w:basedOn w:val="Body"/>
    <w:next w:val="Body"/>
    <w:rsid w:val="0072118D"/>
    <w:rPr>
      <w:b/>
      <w:sz w:val="16"/>
      <w:szCs w:val="17"/>
    </w:rPr>
  </w:style>
  <w:style w:type="paragraph" w:customStyle="1" w:styleId="Bodyitalic">
    <w:name w:val="Body italic"/>
    <w:basedOn w:val="Body"/>
    <w:next w:val="Body"/>
    <w:rPr>
      <w:i/>
    </w:rPr>
  </w:style>
  <w:style w:type="paragraph" w:customStyle="1" w:styleId="Marge">
    <w:name w:val="Marge"/>
    <w:basedOn w:val="Normal"/>
    <w:rsid w:val="0072118D"/>
    <w:pPr>
      <w:tabs>
        <w:tab w:val="left" w:pos="198"/>
      </w:tabs>
      <w:spacing w:line="210" w:lineRule="exact"/>
    </w:pPr>
    <w:rPr>
      <w:rFonts w:cs="Arial"/>
      <w:noProof/>
      <w:sz w:val="16"/>
    </w:rPr>
  </w:style>
  <w:style w:type="paragraph" w:customStyle="1" w:styleId="Margebold">
    <w:name w:val="Marge bold"/>
    <w:basedOn w:val="Marge"/>
    <w:next w:val="Marge"/>
    <w:rPr>
      <w:b/>
    </w:rPr>
  </w:style>
  <w:style w:type="paragraph" w:customStyle="1" w:styleId="Margeitalic">
    <w:name w:val="Marge italic"/>
    <w:basedOn w:val="Marge"/>
    <w:next w:val="Marge"/>
    <w:rPr>
      <w:i/>
    </w:rPr>
  </w:style>
  <w:style w:type="paragraph" w:customStyle="1" w:styleId="Margewitregel">
    <w:name w:val="Marge witregel"/>
    <w:basedOn w:val="Marge"/>
    <w:next w:val="Marge"/>
    <w:pPr>
      <w:spacing w:line="140" w:lineRule="exact"/>
    </w:pPr>
  </w:style>
  <w:style w:type="paragraph" w:customStyle="1" w:styleId="Instituutsnaam">
    <w:name w:val="Instituutsnaam"/>
    <w:basedOn w:val="Normal"/>
    <w:next w:val="Instituutsnaamitalic"/>
    <w:rsid w:val="00E63EBE"/>
    <w:rPr>
      <w:b/>
      <w:noProof/>
      <w:sz w:val="24"/>
    </w:rPr>
  </w:style>
  <w:style w:type="paragraph" w:customStyle="1" w:styleId="Instituutsnaamitalic">
    <w:name w:val="Instituutsnaam italic"/>
    <w:basedOn w:val="Instituutsnaam"/>
    <w:next w:val="Body"/>
    <w:rsid w:val="00E63EBE"/>
    <w:rPr>
      <w:i/>
    </w:rPr>
  </w:style>
  <w:style w:type="character" w:customStyle="1" w:styleId="Documentsoort">
    <w:name w:val="Documentsoort"/>
    <w:basedOn w:val="DefaultParagraphFont"/>
    <w:rsid w:val="004D1324"/>
    <w:rPr>
      <w:rFonts w:ascii="Arial" w:hAnsi="Arial"/>
      <w:i/>
      <w:caps/>
      <w:sz w:val="21"/>
      <w:szCs w:val="21"/>
    </w:rPr>
  </w:style>
  <w:style w:type="paragraph" w:customStyle="1" w:styleId="Rubricering">
    <w:name w:val="Rubricering"/>
    <w:basedOn w:val="Normal"/>
    <w:next w:val="Body"/>
    <w:rPr>
      <w:b/>
      <w:caps/>
      <w:sz w:val="15"/>
    </w:rPr>
  </w:style>
  <w:style w:type="paragraph" w:customStyle="1" w:styleId="Retouradres">
    <w:name w:val="Retouradres"/>
    <w:basedOn w:val="Normal"/>
    <w:next w:val="Body"/>
    <w:pPr>
      <w:spacing w:line="160" w:lineRule="exact"/>
    </w:pPr>
    <w:rPr>
      <w:rFonts w:cs="Arial"/>
      <w:sz w:val="12"/>
    </w:rPr>
  </w:style>
  <w:style w:type="paragraph" w:customStyle="1" w:styleId="Algemenevoorwaarden">
    <w:name w:val="Algemene voorwaarden"/>
    <w:basedOn w:val="Normal"/>
    <w:next w:val="Body"/>
    <w:rsid w:val="00F4465A"/>
    <w:pPr>
      <w:spacing w:line="160" w:lineRule="exact"/>
    </w:pPr>
    <w:rPr>
      <w:rFonts w:cs="Arial"/>
      <w:noProof/>
      <w:sz w:val="12"/>
    </w:rPr>
  </w:style>
  <w:style w:type="paragraph" w:customStyle="1" w:styleId="TNO-naam">
    <w:name w:val="TNO-naam"/>
    <w:basedOn w:val="Normal"/>
    <w:next w:val="Body"/>
    <w:rsid w:val="00935825"/>
    <w:pPr>
      <w:spacing w:line="160" w:lineRule="exact"/>
    </w:pPr>
    <w:rPr>
      <w:noProof/>
      <w:color w:val="000000"/>
      <w:sz w:val="12"/>
      <w:szCs w:val="12"/>
    </w:rPr>
  </w:style>
  <w:style w:type="paragraph" w:customStyle="1" w:styleId="Status">
    <w:name w:val="Status"/>
    <w:basedOn w:val="Normal"/>
    <w:next w:val="Body"/>
    <w:rPr>
      <w:color w:val="C0C0C0"/>
      <w:sz w:val="1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TNO-Logo">
    <w:name w:val="TNO-Logo"/>
    <w:basedOn w:val="DefaultParagraphFont"/>
    <w:rsid w:val="00AD1A0E"/>
    <w:rPr>
      <w:vanish w:val="0"/>
    </w:rPr>
  </w:style>
  <w:style w:type="paragraph" w:customStyle="1" w:styleId="KixBarcode">
    <w:name w:val="KixBarcode"/>
    <w:basedOn w:val="Body"/>
    <w:pPr>
      <w:spacing w:before="113"/>
    </w:pPr>
    <w:rPr>
      <w:rFonts w:ascii="KIX Barcode" w:hAnsi="KIX Barcode"/>
    </w:rPr>
  </w:style>
  <w:style w:type="paragraph" w:customStyle="1" w:styleId="BodyItalicNumbering">
    <w:name w:val="Body Italic Numbering"/>
    <w:basedOn w:val="Normal"/>
    <w:pPr>
      <w:numPr>
        <w:numId w:val="5"/>
      </w:numPr>
      <w:ind w:left="357" w:hanging="357"/>
    </w:pPr>
    <w:rPr>
      <w:i/>
    </w:rPr>
  </w:style>
  <w:style w:type="paragraph" w:customStyle="1" w:styleId="BodyIndent">
    <w:name w:val="Body Indent"/>
    <w:basedOn w:val="Body"/>
    <w:pPr>
      <w:ind w:left="227"/>
    </w:pPr>
  </w:style>
  <w:style w:type="paragraph" w:styleId="NormalWeb">
    <w:name w:val="Normal (Web)"/>
    <w:basedOn w:val="Normal"/>
    <w:uiPriority w:val="99"/>
    <w:semiHidden/>
    <w:unhideWhenUsed/>
    <w:rsid w:val="00EA4991"/>
    <w:pPr>
      <w:spacing w:before="100" w:beforeAutospacing="1" w:after="100" w:afterAutospacing="1" w:line="240" w:lineRule="auto"/>
    </w:pPr>
    <w:rPr>
      <w:rFonts w:ascii="Times New Roman" w:eastAsiaTheme="minorEastAsia" w:hAnsi="Times New Roman"/>
      <w:sz w:val="24"/>
      <w:szCs w:val="24"/>
      <w:lang w:eastAsia="nl-NL"/>
    </w:rPr>
  </w:style>
  <w:style w:type="paragraph" w:styleId="Caption">
    <w:name w:val="caption"/>
    <w:basedOn w:val="Normal"/>
    <w:next w:val="Body"/>
    <w:qFormat/>
    <w:rsid w:val="00FA6AC2"/>
    <w:pPr>
      <w:spacing w:before="120" w:after="260" w:line="210" w:lineRule="exact"/>
      <w:ind w:left="907" w:hanging="907"/>
      <w:jc w:val="both"/>
    </w:pPr>
    <w:rPr>
      <w:sz w:val="17"/>
    </w:rPr>
  </w:style>
  <w:style w:type="character" w:customStyle="1" w:styleId="Heading1Char">
    <w:name w:val="Heading 1 Char"/>
    <w:basedOn w:val="DefaultParagraphFont"/>
    <w:link w:val="Heading1"/>
    <w:rsid w:val="00FA6AC2"/>
    <w:rPr>
      <w:rFonts w:ascii="Arial" w:eastAsia="Arial Unicode MS" w:hAnsi="Arial"/>
      <w:sz w:val="32"/>
      <w:lang w:val="en-GB" w:eastAsia="en-US"/>
    </w:rPr>
  </w:style>
  <w:style w:type="character" w:customStyle="1" w:styleId="Heading2Char">
    <w:name w:val="Heading 2 Char"/>
    <w:basedOn w:val="DefaultParagraphFont"/>
    <w:link w:val="Heading2"/>
    <w:rsid w:val="00FA6AC2"/>
    <w:rPr>
      <w:rFonts w:ascii="Arial" w:eastAsia="Arial Unicode MS" w:hAnsi="Arial"/>
      <w:b/>
      <w:lang w:val="en-GB" w:eastAsia="en-US"/>
    </w:rPr>
  </w:style>
  <w:style w:type="character" w:customStyle="1" w:styleId="Heading3Char">
    <w:name w:val="Heading 3 Char"/>
    <w:basedOn w:val="DefaultParagraphFont"/>
    <w:link w:val="Heading3"/>
    <w:rsid w:val="00FA6AC2"/>
    <w:rPr>
      <w:rFonts w:ascii="Arial" w:eastAsia="Arial Unicode MS" w:hAnsi="Arial"/>
      <w:i/>
      <w:lang w:val="en-GB" w:eastAsia="en-US"/>
    </w:rPr>
  </w:style>
  <w:style w:type="character" w:customStyle="1" w:styleId="Heading4Char">
    <w:name w:val="Heading 4 Char"/>
    <w:basedOn w:val="DefaultParagraphFont"/>
    <w:link w:val="Heading4"/>
    <w:rsid w:val="00FA6AC2"/>
    <w:rPr>
      <w:rFonts w:ascii="Arial" w:eastAsia="Arial Unicode MS" w:hAnsi="Arial"/>
      <w:i/>
      <w:lang w:val="en-GB" w:eastAsia="en-US"/>
    </w:rPr>
  </w:style>
  <w:style w:type="character" w:customStyle="1" w:styleId="Heading5Char">
    <w:name w:val="Heading 5 Char"/>
    <w:basedOn w:val="DefaultParagraphFont"/>
    <w:link w:val="Heading5"/>
    <w:rsid w:val="00FA6AC2"/>
    <w:rPr>
      <w:rFonts w:ascii="Arial" w:eastAsia="Arial Unicode MS" w:hAnsi="Arial"/>
      <w:i/>
      <w:lang w:val="en-GB" w:eastAsia="en-US"/>
    </w:rPr>
  </w:style>
  <w:style w:type="character" w:customStyle="1" w:styleId="Heading6Char">
    <w:name w:val="Heading 6 Char"/>
    <w:basedOn w:val="DefaultParagraphFont"/>
    <w:link w:val="Heading6"/>
    <w:rsid w:val="00FA6AC2"/>
    <w:rPr>
      <w:rFonts w:ascii="Arial" w:eastAsia="Arial Unicode MS" w:hAnsi="Arial"/>
      <w:i/>
      <w:lang w:val="en-GB" w:eastAsia="en-US"/>
    </w:rPr>
  </w:style>
  <w:style w:type="character" w:customStyle="1" w:styleId="Heading7Char">
    <w:name w:val="Heading 7 Char"/>
    <w:basedOn w:val="DefaultParagraphFont"/>
    <w:link w:val="Heading7"/>
    <w:rsid w:val="00FA6AC2"/>
    <w:rPr>
      <w:rFonts w:ascii="Arial" w:eastAsia="Arial Unicode MS" w:hAnsi="Arial"/>
      <w:i/>
      <w:lang w:val="en-GB" w:eastAsia="en-US"/>
    </w:rPr>
  </w:style>
  <w:style w:type="character" w:customStyle="1" w:styleId="Heading8Char">
    <w:name w:val="Heading 8 Char"/>
    <w:basedOn w:val="DefaultParagraphFont"/>
    <w:link w:val="Heading8"/>
    <w:rsid w:val="00FA6AC2"/>
    <w:rPr>
      <w:rFonts w:ascii="Arial" w:eastAsia="Arial Unicode MS" w:hAnsi="Arial"/>
      <w:i/>
      <w:lang w:val="en-GB" w:eastAsia="en-US"/>
    </w:rPr>
  </w:style>
  <w:style w:type="character" w:customStyle="1" w:styleId="Heading9Char">
    <w:name w:val="Heading 9 Char"/>
    <w:basedOn w:val="DefaultParagraphFont"/>
    <w:link w:val="Heading9"/>
    <w:rsid w:val="00FA6AC2"/>
    <w:rPr>
      <w:rFonts w:ascii="Arial" w:eastAsia="Arial Unicode MS" w:hAnsi="Arial"/>
      <w:i/>
      <w:lang w:val="en-GB" w:eastAsia="en-US"/>
    </w:rPr>
  </w:style>
  <w:style w:type="paragraph" w:styleId="ListParagraph">
    <w:name w:val="List Paragraph"/>
    <w:basedOn w:val="Normal"/>
    <w:uiPriority w:val="34"/>
    <w:qFormat/>
    <w:rsid w:val="00FA6AC2"/>
    <w:pPr>
      <w:ind w:left="720"/>
      <w:contextualSpacing/>
      <w:jc w:val="both"/>
    </w:pPr>
  </w:style>
  <w:style w:type="character" w:styleId="CommentReference">
    <w:name w:val="annotation reference"/>
    <w:basedOn w:val="DefaultParagraphFont"/>
    <w:semiHidden/>
    <w:unhideWhenUsed/>
    <w:rsid w:val="00FA6AC2"/>
    <w:rPr>
      <w:sz w:val="16"/>
      <w:szCs w:val="16"/>
    </w:rPr>
  </w:style>
  <w:style w:type="paragraph" w:styleId="CommentText">
    <w:name w:val="annotation text"/>
    <w:basedOn w:val="Normal"/>
    <w:link w:val="CommentTextChar"/>
    <w:semiHidden/>
    <w:unhideWhenUsed/>
    <w:rsid w:val="00FA6AC2"/>
    <w:pPr>
      <w:spacing w:line="240" w:lineRule="auto"/>
    </w:pPr>
  </w:style>
  <w:style w:type="character" w:customStyle="1" w:styleId="CommentTextChar">
    <w:name w:val="Comment Text Char"/>
    <w:basedOn w:val="DefaultParagraphFont"/>
    <w:link w:val="CommentText"/>
    <w:semiHidden/>
    <w:rsid w:val="00FA6AC2"/>
    <w:rPr>
      <w:rFonts w:ascii="Arial" w:eastAsia="Arial Unicode MS" w:hAnsi="Arial"/>
      <w:lang w:val="en-GB" w:eastAsia="en-US"/>
    </w:rPr>
  </w:style>
  <w:style w:type="paragraph" w:styleId="CommentSubject">
    <w:name w:val="annotation subject"/>
    <w:basedOn w:val="CommentText"/>
    <w:next w:val="CommentText"/>
    <w:link w:val="CommentSubjectChar"/>
    <w:semiHidden/>
    <w:unhideWhenUsed/>
    <w:rsid w:val="00FA6AC2"/>
    <w:rPr>
      <w:b/>
      <w:bCs/>
    </w:rPr>
  </w:style>
  <w:style w:type="character" w:customStyle="1" w:styleId="CommentSubjectChar">
    <w:name w:val="Comment Subject Char"/>
    <w:basedOn w:val="CommentTextChar"/>
    <w:link w:val="CommentSubject"/>
    <w:semiHidden/>
    <w:rsid w:val="00FA6AC2"/>
    <w:rPr>
      <w:rFonts w:ascii="Arial" w:eastAsia="Arial Unicode MS" w:hAnsi="Arial"/>
      <w:b/>
      <w:bCs/>
      <w:lang w:val="en-GB" w:eastAsia="en-US"/>
    </w:rPr>
  </w:style>
  <w:style w:type="paragraph" w:styleId="BalloonText">
    <w:name w:val="Balloon Text"/>
    <w:basedOn w:val="Normal"/>
    <w:link w:val="BalloonTextChar"/>
    <w:semiHidden/>
    <w:unhideWhenUsed/>
    <w:rsid w:val="00FA6A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6AC2"/>
    <w:rPr>
      <w:rFonts w:ascii="Segoe UI" w:eastAsia="Arial Unicode MS"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ocsbox\Template\TNOMem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31D222-13F3-4AEF-A23E-A511B6D6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TNOMemo.DOTM</Template>
  <TotalTime>0</TotalTime>
  <Pages>3</Pages>
  <Words>738</Words>
  <Characters>4186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TNO</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 CHEN</dc:creator>
  <cp:keywords>versie 3.2</cp:keywords>
  <cp:lastModifiedBy>Zhou, H. (Han)</cp:lastModifiedBy>
  <cp:revision>2</cp:revision>
  <cp:lastPrinted>2011-01-09T09:38:00Z</cp:lastPrinted>
  <dcterms:created xsi:type="dcterms:W3CDTF">2017-05-29T15:05:00Z</dcterms:created>
  <dcterms:modified xsi:type="dcterms:W3CDTF">2017-05-29T15:05:00Z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
  </property>
  <property fmtid="{D5CDD505-2E9C-101B-9397-08002B2CF9AE}" pid="3" name="Rubricering">
    <vt:lpwstr/>
  </property>
  <property fmtid="{D5CDD505-2E9C-101B-9397-08002B2CF9AE}" pid="4" name="Datum">
    <vt:lpwstr>23 May 2017</vt:lpwstr>
  </property>
  <property fmtid="{D5CDD505-2E9C-101B-9397-08002B2CF9AE}" pid="5" name="Nummer">
    <vt:lpwstr>&lt;vnr-ext&gt;</vt:lpwstr>
  </property>
  <property fmtid="{D5CDD505-2E9C-101B-9397-08002B2CF9AE}" pid="6" name="TNODoc">
    <vt:lpwstr>memo</vt:lpwstr>
  </property>
  <property fmtid="{D5CDD505-2E9C-101B-9397-08002B2CF9AE}" pid="7" name="Language">
    <vt:lpwstr>2057</vt:lpwstr>
  </property>
  <property fmtid="{D5CDD505-2E9C-101B-9397-08002B2CF9AE}" pid="8" name="TNOKopie">
    <vt:lpwstr> </vt:lpwstr>
  </property>
  <property fmtid="{D5CDD505-2E9C-101B-9397-08002B2CF9AE}" pid="9" name="Logotekst">
    <vt:lpwstr> </vt:lpwstr>
  </property>
  <property fmtid="{D5CDD505-2E9C-101B-9397-08002B2CF9AE}" pid="10" name="Logosubtekst">
    <vt:lpwstr> </vt:lpwstr>
  </property>
  <property fmtid="{D5CDD505-2E9C-101B-9397-08002B2CF9AE}" pid="11" name="InstituutUK">
    <vt:lpwstr>TNO</vt:lpwstr>
  </property>
  <property fmtid="{D5CDD505-2E9C-101B-9397-08002B2CF9AE}" pid="12" name="InstituutNL">
    <vt:lpwstr>TNO</vt:lpwstr>
  </property>
  <property fmtid="{D5CDD505-2E9C-101B-9397-08002B2CF9AE}" pid="13" name="Merking">
    <vt:lpwstr/>
  </property>
  <property fmtid="{D5CDD505-2E9C-101B-9397-08002B2CF9AE}" pid="14" name="NaamVoorstel">
    <vt:lpwstr>&lt;DocPath&gt;&lt;vnr-ext&gt;</vt:lpwstr>
  </property>
  <property fmtid="{D5CDD505-2E9C-101B-9397-08002B2CF9AE}" pid="15" name="Instituutsgegevens">
    <vt:lpwstr>Anna van Buerenplein 1_x000d_2595 DA  Den Haag_x000d_Postbus 96800_x000d_2509 JE  Den Haag</vt:lpwstr>
  </property>
</Properties>
</file>